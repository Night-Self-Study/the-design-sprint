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B9837" w14:textId="77777777" w:rsidR="00032A93" w:rsidRPr="00507D63" w:rsidRDefault="00032A93">
      <w:pPr>
        <w:pStyle w:val="5"/>
        <w:rPr>
          <w:i w:val="0"/>
        </w:rPr>
      </w:pPr>
      <w:r w:rsidRPr="00507D63">
        <w:rPr>
          <w:rFonts w:hint="eastAsia"/>
          <w:i w:val="0"/>
        </w:rPr>
        <w:t>Project Document</w:t>
      </w:r>
    </w:p>
    <w:p w14:paraId="7B3B57AF" w14:textId="77777777" w:rsidR="00032A93" w:rsidRDefault="00FE519C">
      <w:pPr>
        <w:pStyle w:val="a8"/>
        <w:spacing w:before="1800" w:after="180"/>
        <w:ind w:right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9B45FC" wp14:editId="08D8ACE4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2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E21AB" id="Line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GU1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" strokecolor="#ddd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B6D6038" wp14:editId="2E1149CB">
                <wp:simplePos x="0" y="0"/>
                <wp:positionH relativeFrom="column">
                  <wp:posOffset>5029200</wp:posOffset>
                </wp:positionH>
                <wp:positionV relativeFrom="page">
                  <wp:posOffset>1488440</wp:posOffset>
                </wp:positionV>
                <wp:extent cx="342900" cy="8115300"/>
                <wp:effectExtent l="3810" t="2540" r="0" b="0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8115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701AB" id="Rectangle 3" o:spid="_x0000_s1026" style="position:absolute;left:0;text-align:left;margin-left:396pt;margin-top:117.2pt;width:27pt;height:63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" fillcolor="#ddd" stroked="f">
                <w10:wrap anchory="page"/>
              </v:rect>
            </w:pict>
          </mc:Fallback>
        </mc:AlternateContent>
      </w:r>
    </w:p>
    <w:p w14:paraId="2E9FCF62" w14:textId="77777777" w:rsidR="00032A93" w:rsidRDefault="00CC1521">
      <w:pPr>
        <w:pStyle w:val="a9"/>
        <w:spacing w:after="720"/>
        <w:ind w:right="1000"/>
      </w:pPr>
      <w:r>
        <w:rPr>
          <w:rFonts w:hint="eastAsia"/>
        </w:rPr>
        <w:t>System Model (Class Diagram)</w:t>
      </w:r>
      <w:r w:rsidR="00032A93">
        <w:rPr>
          <w:rFonts w:hint="eastAsia"/>
        </w:rPr>
        <w:t xml:space="preserve"> </w:t>
      </w:r>
      <w:r w:rsidR="002F39C6">
        <w:rPr>
          <w:rFonts w:hint="eastAsia"/>
        </w:rPr>
        <w:t>Document</w:t>
      </w:r>
    </w:p>
    <w:p w14:paraId="43E3B15A" w14:textId="77777777" w:rsidR="006D5CF6" w:rsidRDefault="006D5CF6" w:rsidP="006D5CF6"/>
    <w:p w14:paraId="11179FDE" w14:textId="77777777" w:rsidR="006D5CF6" w:rsidRDefault="006D5CF6" w:rsidP="006D5CF6"/>
    <w:p w14:paraId="525CB6C7" w14:textId="77777777" w:rsidR="00F20374" w:rsidRDefault="00F20374" w:rsidP="006D5CF6"/>
    <w:p w14:paraId="49DCD3CC" w14:textId="77777777" w:rsidR="00F20374" w:rsidRDefault="00F20374" w:rsidP="006D5CF6"/>
    <w:p w14:paraId="37B61B57" w14:textId="77777777" w:rsidR="00F20374" w:rsidRDefault="00F20374" w:rsidP="006D5CF6"/>
    <w:p w14:paraId="6043B777" w14:textId="77777777" w:rsidR="00F20374" w:rsidRDefault="00F20374" w:rsidP="006D5CF6"/>
    <w:p w14:paraId="20E2286C" w14:textId="77777777" w:rsidR="00F20374" w:rsidRDefault="00F20374" w:rsidP="006D5CF6"/>
    <w:p w14:paraId="1F35890F" w14:textId="77777777" w:rsidR="00F20374" w:rsidRDefault="00F20374" w:rsidP="006D5CF6"/>
    <w:p w14:paraId="63D7C569" w14:textId="77777777" w:rsidR="00F20374" w:rsidRDefault="00F20374" w:rsidP="006D5CF6"/>
    <w:p w14:paraId="67BD397D" w14:textId="77777777" w:rsidR="00F20374" w:rsidRDefault="00F20374" w:rsidP="006D5CF6"/>
    <w:p w14:paraId="61536346" w14:textId="77777777" w:rsidR="00F20374" w:rsidRDefault="00F20374" w:rsidP="006D5CF6"/>
    <w:p w14:paraId="57145FBA" w14:textId="77777777" w:rsidR="00F20374" w:rsidRPr="005B51AB" w:rsidRDefault="00F20374" w:rsidP="00F20374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제</w:t>
      </w:r>
      <w:r w:rsidRPr="005B51AB">
        <w:rPr>
          <w:rFonts w:hint="eastAsia"/>
          <w:spacing w:val="0"/>
          <w:sz w:val="40"/>
        </w:rPr>
        <w:t xml:space="preserve"> </w:t>
      </w:r>
      <w:r w:rsidR="00507D63">
        <w:rPr>
          <w:rFonts w:hint="eastAsia"/>
          <w:spacing w:val="0"/>
          <w:sz w:val="40"/>
        </w:rPr>
        <w:t>야간자율학습</w:t>
      </w:r>
      <w:r w:rsidRPr="005B51AB">
        <w:rPr>
          <w:rFonts w:hint="eastAsia"/>
          <w:spacing w:val="0"/>
          <w:sz w:val="40"/>
        </w:rPr>
        <w:t>조</w:t>
      </w:r>
    </w:p>
    <w:p w14:paraId="43A9409B" w14:textId="77777777" w:rsidR="00F20374" w:rsidRPr="005B51AB" w:rsidRDefault="00F20374" w:rsidP="00F20374">
      <w:pPr>
        <w:pStyle w:val="ab"/>
        <w:spacing w:after="360"/>
        <w:rPr>
          <w:spacing w:val="0"/>
          <w:sz w:val="40"/>
        </w:rPr>
      </w:pPr>
      <w:proofErr w:type="gramStart"/>
      <w:r w:rsidRPr="005B51AB">
        <w:rPr>
          <w:rFonts w:hint="eastAsia"/>
          <w:spacing w:val="0"/>
          <w:sz w:val="40"/>
        </w:rPr>
        <w:t>조원</w:t>
      </w:r>
      <w:r w:rsidRPr="005B51AB">
        <w:rPr>
          <w:rFonts w:hint="eastAsia"/>
          <w:spacing w:val="0"/>
          <w:sz w:val="40"/>
        </w:rPr>
        <w:t xml:space="preserve"> :</w:t>
      </w:r>
      <w:proofErr w:type="gramEnd"/>
      <w:r w:rsidRPr="005B51AB">
        <w:rPr>
          <w:rFonts w:hint="eastAsia"/>
          <w:spacing w:val="0"/>
          <w:sz w:val="40"/>
        </w:rPr>
        <w:t xml:space="preserve">  </w:t>
      </w:r>
      <w:proofErr w:type="spellStart"/>
      <w:r w:rsidR="00507D63">
        <w:rPr>
          <w:rFonts w:hint="eastAsia"/>
          <w:spacing w:val="0"/>
          <w:sz w:val="40"/>
        </w:rPr>
        <w:t>고태완</w:t>
      </w:r>
      <w:proofErr w:type="spellEnd"/>
      <w:r w:rsidR="00507D63">
        <w:rPr>
          <w:rFonts w:hint="eastAsia"/>
          <w:spacing w:val="0"/>
          <w:sz w:val="40"/>
        </w:rPr>
        <w:t>,</w:t>
      </w:r>
      <w:r w:rsidR="00507D63">
        <w:rPr>
          <w:spacing w:val="0"/>
          <w:sz w:val="40"/>
        </w:rPr>
        <w:t xml:space="preserve"> </w:t>
      </w:r>
      <w:r w:rsidR="00507D63">
        <w:rPr>
          <w:rFonts w:hint="eastAsia"/>
          <w:spacing w:val="0"/>
          <w:sz w:val="40"/>
        </w:rPr>
        <w:t>김지혜</w:t>
      </w:r>
      <w:r w:rsidR="00507D63">
        <w:rPr>
          <w:rFonts w:hint="eastAsia"/>
          <w:spacing w:val="0"/>
          <w:sz w:val="40"/>
        </w:rPr>
        <w:t>,</w:t>
      </w:r>
      <w:r w:rsidR="00507D63">
        <w:rPr>
          <w:spacing w:val="0"/>
          <w:sz w:val="40"/>
        </w:rPr>
        <w:t xml:space="preserve"> </w:t>
      </w:r>
      <w:r w:rsidR="00507D63">
        <w:rPr>
          <w:rFonts w:hint="eastAsia"/>
          <w:spacing w:val="0"/>
          <w:sz w:val="40"/>
        </w:rPr>
        <w:t>최수연</w:t>
      </w:r>
    </w:p>
    <w:p w14:paraId="4F205293" w14:textId="77777777" w:rsidR="00F20374" w:rsidRPr="005B51AB" w:rsidRDefault="00F20374" w:rsidP="00F20374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지도교수</w:t>
      </w:r>
      <w:r w:rsidRPr="005B51AB">
        <w:rPr>
          <w:rFonts w:hint="eastAsia"/>
          <w:spacing w:val="0"/>
          <w:sz w:val="40"/>
        </w:rPr>
        <w:t xml:space="preserve">:  </w:t>
      </w:r>
      <w:proofErr w:type="gramStart"/>
      <w:r w:rsidR="00507D63">
        <w:rPr>
          <w:rFonts w:hint="eastAsia"/>
          <w:spacing w:val="0"/>
          <w:sz w:val="40"/>
        </w:rPr>
        <w:t>이영석</w:t>
      </w:r>
      <w:r w:rsidRPr="005B51AB">
        <w:rPr>
          <w:spacing w:val="0"/>
          <w:sz w:val="40"/>
        </w:rPr>
        <w:t xml:space="preserve"> </w:t>
      </w:r>
      <w:r>
        <w:rPr>
          <w:spacing w:val="0"/>
          <w:sz w:val="40"/>
        </w:rPr>
        <w:t xml:space="preserve"> </w:t>
      </w:r>
      <w:r w:rsidRPr="005B51AB">
        <w:rPr>
          <w:spacing w:val="0"/>
          <w:sz w:val="40"/>
        </w:rPr>
        <w:t>(</w:t>
      </w:r>
      <w:proofErr w:type="gramEnd"/>
      <w:r w:rsidRPr="005B51AB">
        <w:rPr>
          <w:rFonts w:hint="eastAsia"/>
          <w:spacing w:val="0"/>
          <w:sz w:val="40"/>
        </w:rPr>
        <w:t>서명</w:t>
      </w:r>
      <w:r w:rsidRPr="005B51AB">
        <w:rPr>
          <w:spacing w:val="0"/>
          <w:sz w:val="40"/>
        </w:rPr>
        <w:t>)</w:t>
      </w:r>
    </w:p>
    <w:p w14:paraId="260CAA32" w14:textId="77777777" w:rsidR="00E11E5B" w:rsidRPr="00F20374" w:rsidRDefault="00E11E5B" w:rsidP="006D5CF6">
      <w:pPr>
        <w:sectPr w:rsidR="00E11E5B" w:rsidRPr="00F20374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4EE9FD01" w14:textId="77777777" w:rsidR="00032A93" w:rsidRDefault="00F102EC">
      <w:pPr>
        <w:pStyle w:val="ab"/>
        <w:spacing w:after="360"/>
      </w:pPr>
      <w:r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3"/>
        <w:gridCol w:w="1414"/>
        <w:gridCol w:w="5231"/>
        <w:gridCol w:w="1206"/>
      </w:tblGrid>
      <w:tr w:rsidR="00032A93" w14:paraId="53FD6B5A" w14:textId="77777777">
        <w:tc>
          <w:tcPr>
            <w:tcW w:w="645" w:type="dxa"/>
            <w:shd w:val="clear" w:color="auto" w:fill="B3B3B3"/>
          </w:tcPr>
          <w:p w14:paraId="019BFC17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5822A0F9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43864726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1164682E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032A93" w14:paraId="65B63280" w14:textId="77777777">
        <w:tc>
          <w:tcPr>
            <w:tcW w:w="645" w:type="dxa"/>
          </w:tcPr>
          <w:p w14:paraId="3C0C2FD7" w14:textId="77777777" w:rsidR="00032A93" w:rsidRDefault="00032A9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3A942445" w14:textId="77777777" w:rsidR="00032A93" w:rsidRDefault="007F7D72" w:rsidP="007F7D72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2020/</w:t>
            </w:r>
            <w:r w:rsidR="00F0187D">
              <w:rPr>
                <w:spacing w:val="-20"/>
              </w:rPr>
              <w:t>0</w:t>
            </w:r>
            <w:r w:rsidR="00F20374">
              <w:rPr>
                <w:spacing w:val="-20"/>
              </w:rPr>
              <w:t>5</w:t>
            </w:r>
            <w:r w:rsidR="00F20374">
              <w:rPr>
                <w:rFonts w:hint="eastAsia"/>
                <w:spacing w:val="-20"/>
              </w:rPr>
              <w:t>/</w:t>
            </w:r>
            <w:r>
              <w:rPr>
                <w:spacing w:val="-20"/>
              </w:rPr>
              <w:t>06</w:t>
            </w:r>
          </w:p>
        </w:tc>
        <w:tc>
          <w:tcPr>
            <w:tcW w:w="5400" w:type="dxa"/>
          </w:tcPr>
          <w:p w14:paraId="60404AC0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1D807FDE" w14:textId="77777777" w:rsidR="00032A93" w:rsidRDefault="007F7D72">
            <w:pPr>
              <w:rPr>
                <w:spacing w:val="-20"/>
              </w:rPr>
            </w:pPr>
            <w:proofErr w:type="spellStart"/>
            <w:r>
              <w:rPr>
                <w:rFonts w:hint="eastAsia"/>
                <w:spacing w:val="-20"/>
              </w:rPr>
              <w:t>고태완</w:t>
            </w:r>
            <w:proofErr w:type="spellEnd"/>
            <w:r>
              <w:rPr>
                <w:rFonts w:hint="eastAsia"/>
                <w:spacing w:val="-20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김지혜</w:t>
            </w:r>
            <w:r>
              <w:rPr>
                <w:rFonts w:hint="eastAsia"/>
                <w:spacing w:val="-20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최수연</w:t>
            </w:r>
          </w:p>
        </w:tc>
      </w:tr>
      <w:tr w:rsidR="00032A93" w14:paraId="0F401C84" w14:textId="77777777">
        <w:tc>
          <w:tcPr>
            <w:tcW w:w="645" w:type="dxa"/>
          </w:tcPr>
          <w:p w14:paraId="19BC43F3" w14:textId="1D561FF0" w:rsidR="00032A93" w:rsidRDefault="00EA4172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668786E2" w14:textId="00D8179A" w:rsidR="00032A93" w:rsidRDefault="00EA4172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</w:t>
            </w:r>
            <w:r>
              <w:rPr>
                <w:spacing w:val="-20"/>
              </w:rPr>
              <w:t>020/05/29</w:t>
            </w:r>
          </w:p>
        </w:tc>
        <w:tc>
          <w:tcPr>
            <w:tcW w:w="5400" w:type="dxa"/>
          </w:tcPr>
          <w:p w14:paraId="784E827C" w14:textId="208DDAA3" w:rsidR="00032A93" w:rsidRDefault="00EA4172">
            <w:pPr>
              <w:rPr>
                <w:spacing w:val="-20"/>
              </w:rPr>
            </w:pPr>
            <w:r>
              <w:rPr>
                <w:spacing w:val="-20"/>
              </w:rPr>
              <w:t>Every section</w:t>
            </w:r>
          </w:p>
        </w:tc>
        <w:tc>
          <w:tcPr>
            <w:tcW w:w="1223" w:type="dxa"/>
          </w:tcPr>
          <w:p w14:paraId="76F0CEF2" w14:textId="6A5FBA57" w:rsidR="00032A93" w:rsidRDefault="00EA4172">
            <w:pPr>
              <w:rPr>
                <w:spacing w:val="-20"/>
              </w:rPr>
            </w:pPr>
            <w:proofErr w:type="spellStart"/>
            <w:r>
              <w:rPr>
                <w:rFonts w:hint="eastAsia"/>
                <w:spacing w:val="-20"/>
              </w:rPr>
              <w:t>고태완</w:t>
            </w:r>
            <w:proofErr w:type="spellEnd"/>
            <w:r>
              <w:rPr>
                <w:rFonts w:hint="eastAsia"/>
                <w:spacing w:val="-20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김지혜</w:t>
            </w:r>
            <w:r>
              <w:rPr>
                <w:rFonts w:hint="eastAsia"/>
                <w:spacing w:val="-20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최수연</w:t>
            </w:r>
          </w:p>
        </w:tc>
      </w:tr>
      <w:tr w:rsidR="00032A93" w14:paraId="00B23F1A" w14:textId="77777777">
        <w:tc>
          <w:tcPr>
            <w:tcW w:w="645" w:type="dxa"/>
          </w:tcPr>
          <w:p w14:paraId="2992BE82" w14:textId="77777777"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14:paraId="7DA350CC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14:paraId="7D5F9E90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5852EF46" w14:textId="77777777" w:rsidR="00032A93" w:rsidRDefault="00032A93">
            <w:pPr>
              <w:rPr>
                <w:spacing w:val="-20"/>
              </w:rPr>
            </w:pPr>
          </w:p>
        </w:tc>
      </w:tr>
      <w:tr w:rsidR="00032A93" w14:paraId="205FB426" w14:textId="77777777">
        <w:tc>
          <w:tcPr>
            <w:tcW w:w="645" w:type="dxa"/>
          </w:tcPr>
          <w:p w14:paraId="512B86C9" w14:textId="77777777"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14:paraId="0DDEABA9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14:paraId="326C1AC8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784C40D2" w14:textId="77777777" w:rsidR="00032A93" w:rsidRDefault="00032A93">
            <w:pPr>
              <w:rPr>
                <w:spacing w:val="-20"/>
              </w:rPr>
            </w:pPr>
          </w:p>
        </w:tc>
      </w:tr>
    </w:tbl>
    <w:p w14:paraId="128ED306" w14:textId="77777777" w:rsidR="00032A93" w:rsidRDefault="00032A93">
      <w:pPr>
        <w:rPr>
          <w:spacing w:val="-20"/>
        </w:rPr>
      </w:pPr>
    </w:p>
    <w:p w14:paraId="0C425005" w14:textId="77777777"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sdt>
      <w:sdtPr>
        <w:rPr>
          <w:rFonts w:ascii="Times New Roman" w:eastAsia="바탕" w:hAnsi="Times New Roman" w:cs="Times New Roman"/>
          <w:color w:val="auto"/>
          <w:sz w:val="20"/>
          <w:szCs w:val="20"/>
          <w:lang w:val="ko-KR"/>
        </w:rPr>
        <w:id w:val="-179439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5A41C8" w14:textId="0F8EF705" w:rsidR="00AE65C0" w:rsidRDefault="00AE65C0">
          <w:pPr>
            <w:pStyle w:val="TOC"/>
          </w:pPr>
          <w:r>
            <w:rPr>
              <w:lang w:val="ko-KR"/>
            </w:rPr>
            <w:t>내용</w:t>
          </w:r>
        </w:p>
        <w:p w14:paraId="3EB3C3D3" w14:textId="4FD2F2CE" w:rsidR="00D508F8" w:rsidRDefault="00AE65C0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8554" w:history="1">
            <w:r w:rsidR="00D508F8" w:rsidRPr="00102D68">
              <w:rPr>
                <w:rStyle w:val="af"/>
                <w:noProof/>
              </w:rPr>
              <w:t>1.1.</w:t>
            </w:r>
            <w:r w:rsidR="00D508F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</w:rPr>
              <w:tab/>
            </w:r>
            <w:r w:rsidR="00D508F8" w:rsidRPr="00102D68">
              <w:rPr>
                <w:rStyle w:val="af"/>
                <w:noProof/>
              </w:rPr>
              <w:t>Objective</w:t>
            </w:r>
            <w:r w:rsidR="00D508F8">
              <w:rPr>
                <w:noProof/>
                <w:webHidden/>
              </w:rPr>
              <w:tab/>
            </w:r>
            <w:r w:rsidR="00D508F8">
              <w:rPr>
                <w:noProof/>
                <w:webHidden/>
              </w:rPr>
              <w:fldChar w:fldCharType="begin"/>
            </w:r>
            <w:r w:rsidR="00D508F8">
              <w:rPr>
                <w:noProof/>
                <w:webHidden/>
              </w:rPr>
              <w:instrText xml:space="preserve"> PAGEREF _Toc41668554 \h </w:instrText>
            </w:r>
            <w:r w:rsidR="00D508F8">
              <w:rPr>
                <w:noProof/>
                <w:webHidden/>
              </w:rPr>
            </w:r>
            <w:r w:rsidR="00D508F8">
              <w:rPr>
                <w:noProof/>
                <w:webHidden/>
              </w:rPr>
              <w:fldChar w:fldCharType="separate"/>
            </w:r>
            <w:r w:rsidR="00A5376E">
              <w:rPr>
                <w:noProof/>
                <w:webHidden/>
              </w:rPr>
              <w:t>4</w:t>
            </w:r>
            <w:r w:rsidR="00D508F8">
              <w:rPr>
                <w:noProof/>
                <w:webHidden/>
              </w:rPr>
              <w:fldChar w:fldCharType="end"/>
            </w:r>
          </w:hyperlink>
        </w:p>
        <w:p w14:paraId="116C4EAC" w14:textId="13883F30" w:rsidR="00D508F8" w:rsidRDefault="00D508F8">
          <w:pPr>
            <w:pStyle w:val="11"/>
            <w:ind w:lef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</w:rPr>
          </w:pPr>
          <w:hyperlink w:anchor="_Toc41668555" w:history="1">
            <w:r w:rsidRPr="00102D68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</w:rPr>
              <w:tab/>
            </w:r>
            <w:r w:rsidRPr="00102D68">
              <w:rPr>
                <w:rStyle w:val="af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7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C7DF" w14:textId="53B8426D" w:rsidR="00D508F8" w:rsidRDefault="00D508F8">
          <w:pPr>
            <w:pStyle w:val="11"/>
            <w:ind w:lef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</w:rPr>
          </w:pPr>
          <w:hyperlink w:anchor="_Toc41668556" w:history="1">
            <w:r w:rsidRPr="00102D68">
              <w:rPr>
                <w:rStyle w:val="af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</w:rPr>
              <w:tab/>
            </w:r>
            <w:r w:rsidRPr="00102D68">
              <w:rPr>
                <w:rStyle w:val="af"/>
                <w:noProof/>
              </w:rPr>
              <w:t>Use Case</w:t>
            </w:r>
            <w:r w:rsidRPr="00102D68">
              <w:rPr>
                <w:rStyle w:val="af"/>
                <w:noProof/>
              </w:rPr>
              <w:t>와</w:t>
            </w:r>
            <w:r w:rsidRPr="00102D68">
              <w:rPr>
                <w:rStyle w:val="af"/>
                <w:noProof/>
              </w:rPr>
              <w:t xml:space="preserve"> Class </w:t>
            </w:r>
            <w:r w:rsidRPr="00102D68">
              <w:rPr>
                <w:rStyle w:val="af"/>
                <w:noProof/>
              </w:rPr>
              <w:t>간의</w:t>
            </w:r>
            <w:r w:rsidRPr="00102D68">
              <w:rPr>
                <w:rStyle w:val="af"/>
                <w:noProof/>
              </w:rPr>
              <w:t xml:space="preserve"> </w:t>
            </w:r>
            <w:r w:rsidRPr="00102D68">
              <w:rPr>
                <w:rStyle w:val="af"/>
                <w:noProof/>
              </w:rPr>
              <w:t>관계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7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A7003" w14:textId="4FCC14AE" w:rsidR="00D508F8" w:rsidRDefault="00D508F8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41668557" w:history="1">
            <w:r w:rsidRPr="00102D68">
              <w:rPr>
                <w:rStyle w:val="af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</w:rPr>
              <w:tab/>
            </w:r>
            <w:r w:rsidRPr="00102D68">
              <w:rPr>
                <w:rStyle w:val="af"/>
                <w:noProof/>
              </w:rPr>
              <w:t xml:space="preserve">UC: </w:t>
            </w:r>
            <w:r w:rsidRPr="00102D68">
              <w:rPr>
                <w:rStyle w:val="af"/>
                <w:noProof/>
              </w:rPr>
              <w:t>회원가입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7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C6D6" w14:textId="0079EDB4" w:rsidR="00D508F8" w:rsidRDefault="00D508F8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41668558" w:history="1">
            <w:r w:rsidRPr="00102D68">
              <w:rPr>
                <w:rStyle w:val="af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</w:rPr>
              <w:tab/>
            </w:r>
            <w:r w:rsidRPr="00102D68">
              <w:rPr>
                <w:rStyle w:val="af"/>
                <w:noProof/>
              </w:rPr>
              <w:t xml:space="preserve">UC: </w:t>
            </w:r>
            <w:r w:rsidRPr="00102D68">
              <w:rPr>
                <w:rStyle w:val="af"/>
                <w:noProof/>
              </w:rPr>
              <w:t>로그인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7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BC82" w14:textId="14C7D0D2" w:rsidR="00D508F8" w:rsidRDefault="00D508F8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41668559" w:history="1">
            <w:r w:rsidRPr="00102D68">
              <w:rPr>
                <w:rStyle w:val="af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</w:rPr>
              <w:tab/>
            </w:r>
            <w:r w:rsidRPr="00102D68">
              <w:rPr>
                <w:rStyle w:val="af"/>
                <w:noProof/>
              </w:rPr>
              <w:t xml:space="preserve">UC: </w:t>
            </w:r>
            <w:r w:rsidRPr="00102D68">
              <w:rPr>
                <w:rStyle w:val="af"/>
                <w:noProof/>
              </w:rPr>
              <w:t>레벨테스트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7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37EFD" w14:textId="1176D86F" w:rsidR="00D508F8" w:rsidRDefault="00D508F8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41668560" w:history="1">
            <w:r w:rsidRPr="00102D68">
              <w:rPr>
                <w:rStyle w:val="af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</w:rPr>
              <w:tab/>
            </w:r>
            <w:r w:rsidRPr="00102D68">
              <w:rPr>
                <w:rStyle w:val="af"/>
                <w:noProof/>
              </w:rPr>
              <w:t xml:space="preserve">UC: </w:t>
            </w:r>
            <w:r w:rsidRPr="00102D68">
              <w:rPr>
                <w:rStyle w:val="af"/>
                <w:noProof/>
              </w:rPr>
              <w:t>강의</w:t>
            </w:r>
            <w:r w:rsidRPr="00102D68">
              <w:rPr>
                <w:rStyle w:val="af"/>
                <w:noProof/>
              </w:rPr>
              <w:t xml:space="preserve"> </w:t>
            </w:r>
            <w:r w:rsidRPr="00102D68">
              <w:rPr>
                <w:rStyle w:val="af"/>
                <w:noProof/>
              </w:rPr>
              <w:t>추천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76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ADA5" w14:textId="6C839445" w:rsidR="00D508F8" w:rsidRDefault="00D508F8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41668561" w:history="1">
            <w:r w:rsidRPr="00102D68">
              <w:rPr>
                <w:rStyle w:val="af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</w:rPr>
              <w:tab/>
            </w:r>
            <w:r w:rsidRPr="00102D68">
              <w:rPr>
                <w:rStyle w:val="af"/>
                <w:noProof/>
              </w:rPr>
              <w:t xml:space="preserve">UC: </w:t>
            </w:r>
            <w:r w:rsidRPr="00102D68">
              <w:rPr>
                <w:rStyle w:val="af"/>
                <w:noProof/>
              </w:rPr>
              <w:t>코딩</w:t>
            </w:r>
            <w:r w:rsidRPr="00102D68">
              <w:rPr>
                <w:rStyle w:val="af"/>
                <w:noProof/>
              </w:rPr>
              <w:t xml:space="preserve"> </w:t>
            </w:r>
            <w:r w:rsidRPr="00102D68">
              <w:rPr>
                <w:rStyle w:val="af"/>
                <w:noProof/>
              </w:rPr>
              <w:t>실습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76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13E9F" w14:textId="2AF56FEC" w:rsidR="00D508F8" w:rsidRDefault="00D508F8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41668562" w:history="1">
            <w:r w:rsidRPr="00102D68">
              <w:rPr>
                <w:rStyle w:val="af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</w:rPr>
              <w:tab/>
            </w:r>
            <w:r w:rsidRPr="00102D68">
              <w:rPr>
                <w:rStyle w:val="af"/>
                <w:noProof/>
              </w:rPr>
              <w:t xml:space="preserve">UC: Shell </w:t>
            </w:r>
            <w:r w:rsidRPr="00102D68">
              <w:rPr>
                <w:rStyle w:val="af"/>
                <w:noProof/>
              </w:rPr>
              <w:t>실습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76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55FF" w14:textId="62E81607" w:rsidR="00D508F8" w:rsidRDefault="00D508F8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41668563" w:history="1">
            <w:r w:rsidRPr="00102D68">
              <w:rPr>
                <w:rStyle w:val="af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</w:rPr>
              <w:tab/>
            </w:r>
            <w:r w:rsidRPr="00102D68">
              <w:rPr>
                <w:rStyle w:val="af"/>
                <w:noProof/>
              </w:rPr>
              <w:t>UC: Q&amp;</w:t>
            </w:r>
            <w:r w:rsidRPr="00102D68">
              <w:rPr>
                <w:rStyle w:val="af"/>
                <w:noProof/>
              </w:rPr>
              <w:t>A</w:t>
            </w:r>
            <w:r w:rsidRPr="00102D68">
              <w:rPr>
                <w:rStyle w:val="af"/>
                <w:noProof/>
              </w:rPr>
              <w:t xml:space="preserve"> </w:t>
            </w:r>
            <w:r w:rsidRPr="00102D68">
              <w:rPr>
                <w:rStyle w:val="af"/>
                <w:noProof/>
              </w:rPr>
              <w:t>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76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BE855" w14:textId="6E5B0060" w:rsidR="00D508F8" w:rsidRDefault="00D508F8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41668564" w:history="1">
            <w:r w:rsidRPr="00102D68">
              <w:rPr>
                <w:rStyle w:val="af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</w:rPr>
              <w:tab/>
            </w:r>
            <w:r w:rsidRPr="00102D68">
              <w:rPr>
                <w:rStyle w:val="af"/>
                <w:noProof/>
              </w:rPr>
              <w:t xml:space="preserve">UC: Q&amp;A </w:t>
            </w:r>
            <w:r w:rsidRPr="00102D68">
              <w:rPr>
                <w:rStyle w:val="af"/>
                <w:noProof/>
              </w:rPr>
              <w:t>질문</w:t>
            </w:r>
            <w:r w:rsidRPr="00102D68">
              <w:rPr>
                <w:rStyle w:val="af"/>
                <w:noProof/>
              </w:rPr>
              <w:t xml:space="preserve"> </w:t>
            </w:r>
            <w:r w:rsidRPr="00102D68">
              <w:rPr>
                <w:rStyle w:val="af"/>
                <w:noProof/>
              </w:rPr>
              <w:t>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76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F6C4" w14:textId="59784464" w:rsidR="00D508F8" w:rsidRDefault="00D508F8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41668565" w:history="1">
            <w:r w:rsidRPr="00102D68">
              <w:rPr>
                <w:rStyle w:val="af"/>
                <w:noProof/>
              </w:rPr>
              <w:t>3.9.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</w:rPr>
              <w:tab/>
            </w:r>
            <w:r w:rsidRPr="00102D68">
              <w:rPr>
                <w:rStyle w:val="af"/>
                <w:noProof/>
              </w:rPr>
              <w:t xml:space="preserve">UC: Q&amp;A </w:t>
            </w:r>
            <w:r w:rsidRPr="00102D68">
              <w:rPr>
                <w:rStyle w:val="af"/>
                <w:noProof/>
              </w:rPr>
              <w:t>답변</w:t>
            </w:r>
            <w:r w:rsidRPr="00102D68">
              <w:rPr>
                <w:rStyle w:val="af"/>
                <w:noProof/>
              </w:rPr>
              <w:t xml:space="preserve"> </w:t>
            </w:r>
            <w:r w:rsidRPr="00102D68">
              <w:rPr>
                <w:rStyle w:val="af"/>
                <w:noProof/>
              </w:rPr>
              <w:t>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76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C101" w14:textId="5C83FA8F" w:rsidR="00D508F8" w:rsidRDefault="00D508F8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41668566" w:history="1">
            <w:r w:rsidRPr="00102D68">
              <w:rPr>
                <w:rStyle w:val="af"/>
                <w:noProof/>
              </w:rPr>
              <w:t xml:space="preserve">3.10 UC: </w:t>
            </w:r>
            <w:r w:rsidRPr="00102D68">
              <w:rPr>
                <w:rStyle w:val="af"/>
                <w:noProof/>
              </w:rPr>
              <w:t>강좌</w:t>
            </w:r>
            <w:r w:rsidRPr="00102D68">
              <w:rPr>
                <w:rStyle w:val="af"/>
                <w:noProof/>
              </w:rPr>
              <w:t xml:space="preserve"> </w:t>
            </w:r>
            <w:r w:rsidRPr="00102D68">
              <w:rPr>
                <w:rStyle w:val="af"/>
                <w:noProof/>
              </w:rPr>
              <w:t>업로드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76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0A53" w14:textId="26C76724" w:rsidR="00D508F8" w:rsidRDefault="00D508F8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41668567" w:history="1">
            <w:r w:rsidRPr="00102D68">
              <w:rPr>
                <w:rStyle w:val="af"/>
                <w:noProof/>
              </w:rPr>
              <w:t xml:space="preserve">3.11 UC: </w:t>
            </w:r>
            <w:r w:rsidRPr="00102D68">
              <w:rPr>
                <w:rStyle w:val="af"/>
                <w:noProof/>
              </w:rPr>
              <w:t>수강</w:t>
            </w:r>
            <w:r w:rsidRPr="00102D68">
              <w:rPr>
                <w:rStyle w:val="af"/>
                <w:noProof/>
              </w:rPr>
              <w:t xml:space="preserve"> </w:t>
            </w:r>
            <w:r w:rsidRPr="00102D68">
              <w:rPr>
                <w:rStyle w:val="af"/>
                <w:noProof/>
              </w:rPr>
              <w:t>중</w:t>
            </w:r>
            <w:r w:rsidRPr="00102D68">
              <w:rPr>
                <w:rStyle w:val="af"/>
                <w:noProof/>
              </w:rPr>
              <w:t xml:space="preserve"> </w:t>
            </w:r>
            <w:r w:rsidRPr="00102D68">
              <w:rPr>
                <w:rStyle w:val="af"/>
                <w:noProof/>
              </w:rPr>
              <w:t>강좌</w:t>
            </w:r>
            <w:r w:rsidRPr="00102D68">
              <w:rPr>
                <w:rStyle w:val="af"/>
                <w:noProof/>
              </w:rPr>
              <w:t xml:space="preserve"> </w:t>
            </w:r>
            <w:r w:rsidRPr="00102D68">
              <w:rPr>
                <w:rStyle w:val="af"/>
                <w:noProof/>
              </w:rPr>
              <w:t>목록</w:t>
            </w:r>
            <w:r w:rsidRPr="00102D68">
              <w:rPr>
                <w:rStyle w:val="af"/>
                <w:noProof/>
              </w:rPr>
              <w:t xml:space="preserve"> </w:t>
            </w:r>
            <w:r w:rsidRPr="00102D68">
              <w:rPr>
                <w:rStyle w:val="af"/>
                <w:noProof/>
              </w:rPr>
              <w:t>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76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C628" w14:textId="28157441" w:rsidR="00D508F8" w:rsidRDefault="00D508F8">
          <w:pPr>
            <w:pStyle w:val="20"/>
            <w:ind w:left="200"/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41668568" w:history="1">
            <w:r w:rsidRPr="00102D68">
              <w:rPr>
                <w:rStyle w:val="af"/>
                <w:noProof/>
              </w:rPr>
              <w:t xml:space="preserve">3.12 UC: </w:t>
            </w:r>
            <w:r w:rsidRPr="00102D68">
              <w:rPr>
                <w:rStyle w:val="af"/>
                <w:noProof/>
              </w:rPr>
              <w:t>사용자의</w:t>
            </w:r>
            <w:r w:rsidRPr="00102D68">
              <w:rPr>
                <w:rStyle w:val="af"/>
                <w:noProof/>
              </w:rPr>
              <w:t xml:space="preserve"> Q&amp;A </w:t>
            </w:r>
            <w:r w:rsidRPr="00102D68">
              <w:rPr>
                <w:rStyle w:val="af"/>
                <w:noProof/>
              </w:rPr>
              <w:t>내역</w:t>
            </w:r>
            <w:r w:rsidRPr="00102D68">
              <w:rPr>
                <w:rStyle w:val="af"/>
                <w:noProof/>
              </w:rPr>
              <w:t xml:space="preserve"> </w:t>
            </w:r>
            <w:r w:rsidRPr="00102D68">
              <w:rPr>
                <w:rStyle w:val="af"/>
                <w:noProof/>
              </w:rPr>
              <w:t>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76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6A241" w14:textId="234E1B76" w:rsidR="00D508F8" w:rsidRDefault="00D508F8">
          <w:pPr>
            <w:pStyle w:val="11"/>
            <w:ind w:lef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</w:rPr>
          </w:pPr>
          <w:hyperlink w:anchor="_Toc41668569" w:history="1">
            <w:r w:rsidRPr="00102D68">
              <w:rPr>
                <w:rStyle w:val="af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</w:rPr>
              <w:tab/>
            </w:r>
            <w:r w:rsidRPr="00102D68">
              <w:rPr>
                <w:rStyle w:val="af"/>
                <w:noProof/>
              </w:rPr>
              <w:t xml:space="preserve">Class </w:t>
            </w:r>
            <w:r w:rsidRPr="00102D68">
              <w:rPr>
                <w:rStyle w:val="af"/>
                <w:noProof/>
              </w:rPr>
              <w:t>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76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6B73" w14:textId="6BDB7A84" w:rsidR="00AE65C0" w:rsidRDefault="00AE65C0">
          <w:r>
            <w:rPr>
              <w:b/>
              <w:bCs/>
              <w:lang w:val="ko-KR"/>
            </w:rPr>
            <w:fldChar w:fldCharType="end"/>
          </w:r>
        </w:p>
      </w:sdtContent>
    </w:sdt>
    <w:p w14:paraId="24E0CC93" w14:textId="1FA349FD" w:rsidR="002A79BA" w:rsidRPr="00A27DEE" w:rsidRDefault="002A79BA" w:rsidP="002A79BA"/>
    <w:p w14:paraId="5F14F260" w14:textId="77777777" w:rsidR="00032A93" w:rsidRDefault="00032A93">
      <w:pPr>
        <w:pStyle w:val="a4"/>
        <w:tabs>
          <w:tab w:val="clear" w:pos="4252"/>
          <w:tab w:val="clear" w:pos="8504"/>
        </w:tabs>
        <w:snapToGrid/>
      </w:pPr>
    </w:p>
    <w:p w14:paraId="2DA62E69" w14:textId="7BE528D1" w:rsidR="002F5C75" w:rsidRPr="002F5C75" w:rsidRDefault="002F5C75" w:rsidP="00D508F8">
      <w:pPr>
        <w:pStyle w:val="ab"/>
        <w:spacing w:after="360"/>
      </w:pPr>
      <w:r>
        <w:br w:type="page"/>
      </w:r>
      <w:r>
        <w:lastRenderedPageBreak/>
        <w:t>Introduction</w:t>
      </w:r>
    </w:p>
    <w:p w14:paraId="5B4F3069" w14:textId="77777777" w:rsidR="002F5C75" w:rsidRDefault="002F5C75" w:rsidP="009E49D3">
      <w:pPr>
        <w:pStyle w:val="2"/>
      </w:pPr>
      <w:bookmarkStart w:id="0" w:name="_Toc41668554"/>
      <w:r>
        <w:rPr>
          <w:rFonts w:hint="eastAsia"/>
        </w:rPr>
        <w:t>Objective</w:t>
      </w:r>
      <w:bookmarkEnd w:id="0"/>
    </w:p>
    <w:p w14:paraId="080103D0" w14:textId="77777777" w:rsidR="00452C91" w:rsidRDefault="0060030F" w:rsidP="009E49D3">
      <w:pPr>
        <w:pStyle w:val="af8"/>
      </w:pPr>
      <w:r w:rsidRPr="0060431C">
        <w:rPr>
          <w:rFonts w:hint="eastAsia"/>
        </w:rPr>
        <w:t>이</w:t>
      </w:r>
      <w:r w:rsidRPr="0060431C">
        <w:rPr>
          <w:rFonts w:hint="eastAsia"/>
        </w:rPr>
        <w:t xml:space="preserve"> </w:t>
      </w:r>
      <w:r w:rsidRPr="0060431C">
        <w:rPr>
          <w:rFonts w:hint="eastAsia"/>
        </w:rPr>
        <w:t>문서는</w:t>
      </w:r>
      <w:r w:rsidRPr="0060431C">
        <w:rPr>
          <w:rFonts w:hint="eastAsia"/>
        </w:rPr>
        <w:t xml:space="preserve"> </w:t>
      </w:r>
      <w:r w:rsidR="002F5C75" w:rsidRPr="002F5C75">
        <w:rPr>
          <w:rFonts w:hint="eastAsia"/>
        </w:rPr>
        <w:t xml:space="preserve">SW </w:t>
      </w:r>
      <w:r w:rsidR="002F5C75" w:rsidRPr="002F5C75">
        <w:rPr>
          <w:rFonts w:hint="eastAsia"/>
        </w:rPr>
        <w:t>자율학습</w:t>
      </w:r>
      <w:r w:rsidR="002F5C75" w:rsidRPr="002F5C75">
        <w:rPr>
          <w:rFonts w:hint="eastAsia"/>
        </w:rPr>
        <w:t xml:space="preserve"> </w:t>
      </w:r>
      <w:r w:rsidR="002F5C75" w:rsidRPr="002F5C75">
        <w:rPr>
          <w:rFonts w:hint="eastAsia"/>
        </w:rPr>
        <w:t>강의</w:t>
      </w:r>
      <w:r w:rsidR="002F5C75" w:rsidRPr="002F5C75">
        <w:rPr>
          <w:rFonts w:hint="eastAsia"/>
        </w:rPr>
        <w:t xml:space="preserve"> Docker+</w:t>
      </w:r>
      <w:r w:rsidR="002F5C75" w:rsidRPr="002F5C75">
        <w:rPr>
          <w:rFonts w:hint="eastAsia"/>
        </w:rPr>
        <w:t>웹</w:t>
      </w:r>
      <w:r w:rsidR="002F5C75" w:rsidRPr="002F5C75">
        <w:rPr>
          <w:rFonts w:hint="eastAsia"/>
        </w:rPr>
        <w:t xml:space="preserve"> </w:t>
      </w:r>
      <w:r w:rsidR="002F5C75" w:rsidRPr="002F5C75">
        <w:rPr>
          <w:rFonts w:hint="eastAsia"/>
        </w:rPr>
        <w:t>서비스</w:t>
      </w:r>
      <w:r w:rsidR="002F5C75" w:rsidRPr="002F5C75">
        <w:rPr>
          <w:rFonts w:hint="eastAsia"/>
        </w:rPr>
        <w:t xml:space="preserve"> </w:t>
      </w:r>
      <w:r w:rsidR="002F5C75" w:rsidRPr="002F5C75">
        <w:rPr>
          <w:rFonts w:hint="eastAsia"/>
        </w:rPr>
        <w:t>개발</w:t>
      </w:r>
      <w:r w:rsidRPr="0060431C">
        <w:rPr>
          <w:rFonts w:hint="eastAsia"/>
        </w:rPr>
        <w:t xml:space="preserve"> </w:t>
      </w:r>
      <w:r w:rsidR="00CC1521">
        <w:rPr>
          <w:rFonts w:hint="eastAsia"/>
        </w:rPr>
        <w:t>시스템</w:t>
      </w:r>
      <w:r w:rsidRPr="0060431C">
        <w:rPr>
          <w:rFonts w:hint="eastAsia"/>
        </w:rPr>
        <w:t>의</w:t>
      </w:r>
      <w:r w:rsidRPr="0060431C">
        <w:rPr>
          <w:rFonts w:hint="eastAsia"/>
        </w:rPr>
        <w:t xml:space="preserve"> </w:t>
      </w:r>
      <w:r w:rsidR="00CC1521">
        <w:t>시스템</w:t>
      </w:r>
      <w:r w:rsidR="00CC1521">
        <w:rPr>
          <w:rFonts w:hint="eastAsia"/>
        </w:rPr>
        <w:t xml:space="preserve"> </w:t>
      </w:r>
      <w:r w:rsidR="00CC1521">
        <w:rPr>
          <w:rFonts w:hint="eastAsia"/>
        </w:rPr>
        <w:t>모델</w:t>
      </w:r>
      <w:r w:rsidR="00F102EC">
        <w:rPr>
          <w:rFonts w:hint="eastAsia"/>
        </w:rPr>
        <w:t xml:space="preserve"> </w:t>
      </w:r>
      <w:r w:rsidR="00CC1521">
        <w:rPr>
          <w:rFonts w:hint="eastAsia"/>
        </w:rPr>
        <w:t>(</w:t>
      </w:r>
      <w:r w:rsidR="00CC1521">
        <w:rPr>
          <w:rFonts w:hint="eastAsia"/>
        </w:rPr>
        <w:t>클래스</w:t>
      </w:r>
      <w:r w:rsidR="00CC1521">
        <w:rPr>
          <w:rFonts w:hint="eastAsia"/>
        </w:rPr>
        <w:t xml:space="preserve"> </w:t>
      </w:r>
      <w:r w:rsidR="00CC1521">
        <w:rPr>
          <w:rFonts w:hint="eastAsia"/>
        </w:rPr>
        <w:t>다이어그램</w:t>
      </w:r>
      <w:r w:rsidR="00CC1521">
        <w:rPr>
          <w:rFonts w:hint="eastAsia"/>
        </w:rPr>
        <w:t>)</w:t>
      </w:r>
      <w:r w:rsidR="00F20374">
        <w:rPr>
          <w:rFonts w:hint="eastAsia"/>
        </w:rPr>
        <w:t>에</w:t>
      </w:r>
      <w:r w:rsidR="00F20374">
        <w:rPr>
          <w:rFonts w:hint="eastAsia"/>
        </w:rPr>
        <w:t xml:space="preserve"> </w:t>
      </w:r>
      <w:r w:rsidR="00F20374">
        <w:rPr>
          <w:rFonts w:hint="eastAsia"/>
        </w:rPr>
        <w:t>대한</w:t>
      </w:r>
      <w:r w:rsidR="00F20374">
        <w:rPr>
          <w:rFonts w:hint="eastAsia"/>
        </w:rPr>
        <w:t xml:space="preserve"> </w:t>
      </w:r>
      <w:r w:rsidR="00F20374">
        <w:rPr>
          <w:rFonts w:hint="eastAsia"/>
        </w:rPr>
        <w:t>내용을</w:t>
      </w:r>
      <w:r w:rsidRPr="0060431C">
        <w:rPr>
          <w:rFonts w:hint="eastAsia"/>
        </w:rPr>
        <w:t xml:space="preserve"> </w:t>
      </w:r>
      <w:r w:rsidR="00CC1521">
        <w:rPr>
          <w:rFonts w:hint="eastAsia"/>
        </w:rPr>
        <w:t>기술</w:t>
      </w:r>
      <w:r w:rsidRPr="0060431C">
        <w:rPr>
          <w:rFonts w:hint="eastAsia"/>
        </w:rPr>
        <w:t>하고</w:t>
      </w:r>
      <w:r w:rsidRPr="0060431C">
        <w:rPr>
          <w:rFonts w:hint="eastAsia"/>
        </w:rPr>
        <w:t xml:space="preserve"> </w:t>
      </w:r>
      <w:r w:rsidRPr="0060431C">
        <w:rPr>
          <w:rFonts w:hint="eastAsia"/>
        </w:rPr>
        <w:t>있다</w:t>
      </w:r>
      <w:r w:rsidRPr="0060431C">
        <w:rPr>
          <w:rFonts w:hint="eastAsia"/>
        </w:rPr>
        <w:t xml:space="preserve">. </w:t>
      </w:r>
      <w:r w:rsidR="00CC1521">
        <w:rPr>
          <w:rFonts w:hint="eastAsia"/>
        </w:rPr>
        <w:t>시스템</w:t>
      </w:r>
      <w:r w:rsidR="00CC1521">
        <w:rPr>
          <w:rFonts w:hint="eastAsia"/>
        </w:rPr>
        <w:t xml:space="preserve"> </w:t>
      </w:r>
      <w:r w:rsidR="00CC1521">
        <w:rPr>
          <w:rFonts w:hint="eastAsia"/>
        </w:rPr>
        <w:t>차원의</w:t>
      </w:r>
      <w:r w:rsidR="00CC1521">
        <w:rPr>
          <w:rFonts w:hint="eastAsia"/>
        </w:rPr>
        <w:t xml:space="preserve"> </w:t>
      </w:r>
      <w:r w:rsidR="00CC1521">
        <w:rPr>
          <w:rFonts w:hint="eastAsia"/>
        </w:rPr>
        <w:t>클래스</w:t>
      </w:r>
      <w:r w:rsidR="00CC1521">
        <w:rPr>
          <w:rFonts w:hint="eastAsia"/>
        </w:rPr>
        <w:t xml:space="preserve"> </w:t>
      </w:r>
      <w:r w:rsidRPr="0060431C">
        <w:rPr>
          <w:rFonts w:hint="eastAsia"/>
        </w:rPr>
        <w:t>다이어그램과</w:t>
      </w:r>
      <w:r w:rsidRPr="0060431C">
        <w:rPr>
          <w:rFonts w:hint="eastAsia"/>
        </w:rPr>
        <w:t xml:space="preserve"> </w:t>
      </w:r>
      <w:r w:rsidRPr="0060431C">
        <w:rPr>
          <w:rFonts w:hint="eastAsia"/>
        </w:rPr>
        <w:t>각</w:t>
      </w:r>
      <w:r w:rsidRPr="0060431C">
        <w:rPr>
          <w:rFonts w:hint="eastAsia"/>
        </w:rPr>
        <w:t xml:space="preserve"> </w:t>
      </w:r>
      <w:r w:rsidR="00CC1521">
        <w:rPr>
          <w:rFonts w:hint="eastAsia"/>
        </w:rPr>
        <w:t>클래스</w:t>
      </w:r>
      <w:r w:rsidRPr="0060431C">
        <w:rPr>
          <w:rFonts w:hint="eastAsia"/>
        </w:rPr>
        <w:t>에</w:t>
      </w:r>
      <w:r w:rsidRPr="0060431C">
        <w:rPr>
          <w:rFonts w:hint="eastAsia"/>
        </w:rPr>
        <w:t xml:space="preserve"> </w:t>
      </w:r>
      <w:r w:rsidRPr="0060431C">
        <w:rPr>
          <w:rFonts w:hint="eastAsia"/>
        </w:rPr>
        <w:t>대한</w:t>
      </w:r>
      <w:r w:rsidRPr="0060431C">
        <w:rPr>
          <w:rFonts w:hint="eastAsia"/>
        </w:rPr>
        <w:t xml:space="preserve"> </w:t>
      </w:r>
      <w:r w:rsidR="00F102EC">
        <w:rPr>
          <w:rFonts w:hint="eastAsia"/>
        </w:rPr>
        <w:t>명세를</w:t>
      </w:r>
      <w:r w:rsidR="00CC1521">
        <w:rPr>
          <w:rFonts w:hint="eastAsia"/>
        </w:rPr>
        <w:t xml:space="preserve"> </w:t>
      </w:r>
      <w:r w:rsidR="00CC1521">
        <w:rPr>
          <w:rFonts w:hint="eastAsia"/>
        </w:rPr>
        <w:t>포함한다</w:t>
      </w:r>
      <w:r w:rsidR="00CC1521">
        <w:rPr>
          <w:rFonts w:hint="eastAsia"/>
        </w:rPr>
        <w:t>.</w:t>
      </w:r>
      <w:r w:rsidR="00032A93">
        <w:br w:type="page"/>
      </w:r>
    </w:p>
    <w:p w14:paraId="29EE23A5" w14:textId="4F0E89F0" w:rsidR="00826B10" w:rsidRDefault="00452C91" w:rsidP="001E63EC">
      <w:pPr>
        <w:pStyle w:val="10"/>
        <w:spacing w:before="540" w:after="360"/>
      </w:pPr>
      <w:bookmarkStart w:id="1" w:name="_Toc41668555"/>
      <w:r>
        <w:rPr>
          <w:rFonts w:hint="eastAsia"/>
        </w:rPr>
        <w:lastRenderedPageBreak/>
        <w:t>Class Diagram</w:t>
      </w:r>
      <w:bookmarkEnd w:id="1"/>
    </w:p>
    <w:p w14:paraId="7BCE91AD" w14:textId="77777777" w:rsidR="00AC7FA8" w:rsidRPr="00AC7FA8" w:rsidRDefault="00AC7FA8" w:rsidP="00AC7FA8"/>
    <w:p w14:paraId="2219B1BB" w14:textId="4B8E8D69" w:rsidR="001E63EC" w:rsidRPr="001E63EC" w:rsidRDefault="00D57D2F" w:rsidP="001E63EC">
      <w:r>
        <w:rPr>
          <w:noProof/>
        </w:rPr>
        <w:drawing>
          <wp:inline distT="0" distB="0" distL="0" distR="0" wp14:anchorId="26A1EB1F" wp14:editId="2C6220BC">
            <wp:extent cx="5397500" cy="3879850"/>
            <wp:effectExtent l="0" t="0" r="0" b="6350"/>
            <wp:docPr id="108" name="그림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2FBC" w14:textId="55983A16" w:rsidR="00826B10" w:rsidRDefault="00826B10" w:rsidP="00826B10">
      <w:pPr>
        <w:pStyle w:val="ac"/>
        <w:spacing w:after="180"/>
        <w:ind w:leftChars="0" w:left="0"/>
        <w:jc w:val="center"/>
      </w:pPr>
      <w:bookmarkStart w:id="2" w:name="_Toc452512600"/>
      <w:r>
        <w:rPr>
          <w:rFonts w:hint="eastAsia"/>
        </w:rPr>
        <w:t xml:space="preserve">Figure </w:t>
      </w:r>
      <w:r w:rsidR="00D65AF2">
        <w:fldChar w:fldCharType="begin"/>
      </w:r>
      <w:r w:rsidR="00D65AF2">
        <w:instrText xml:space="preserve"> SEQ </w:instrText>
      </w:r>
      <w:r w:rsidR="00D65AF2">
        <w:instrText>그림</w:instrText>
      </w:r>
      <w:r w:rsidR="00D65AF2">
        <w:instrText xml:space="preserve"> \* ARABIC </w:instrText>
      </w:r>
      <w:r w:rsidR="00D65AF2">
        <w:fldChar w:fldCharType="separate"/>
      </w:r>
      <w:r w:rsidR="00A5376E">
        <w:rPr>
          <w:noProof/>
        </w:rPr>
        <w:t>1</w:t>
      </w:r>
      <w:r w:rsidR="00D65AF2"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F102EC">
        <w:rPr>
          <w:rFonts w:hint="eastAsia"/>
        </w:rPr>
        <w:t>System Class Diagram</w:t>
      </w:r>
      <w:bookmarkEnd w:id="2"/>
      <w:r w:rsidR="00377264"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 w:rsidR="00377264">
        <w:fldChar w:fldCharType="end"/>
      </w:r>
    </w:p>
    <w:p w14:paraId="6065FB03" w14:textId="77777777" w:rsidR="00826B10" w:rsidRDefault="00826B10" w:rsidP="00826B10"/>
    <w:p w14:paraId="435B9960" w14:textId="77777777" w:rsidR="00D72E54" w:rsidRDefault="00D72E54" w:rsidP="00826B10"/>
    <w:p w14:paraId="2C17D84F" w14:textId="77777777" w:rsidR="00D72E54" w:rsidRDefault="00D72E54" w:rsidP="00826B10"/>
    <w:p w14:paraId="29D21FC6" w14:textId="77777777" w:rsidR="00D72E54" w:rsidRDefault="00D72E54" w:rsidP="00826B10"/>
    <w:p w14:paraId="7D19B6EF" w14:textId="77777777" w:rsidR="00D72E54" w:rsidRDefault="00D72E54" w:rsidP="00826B10"/>
    <w:p w14:paraId="5E8BDE04" w14:textId="77777777" w:rsidR="00D72E54" w:rsidRDefault="00D72E54" w:rsidP="00826B10"/>
    <w:p w14:paraId="36D12E93" w14:textId="77777777" w:rsidR="00D72E54" w:rsidRDefault="00D72E54" w:rsidP="00826B10"/>
    <w:p w14:paraId="0E6943E2" w14:textId="049B9E03" w:rsidR="00D72E54" w:rsidRPr="00FF5023" w:rsidRDefault="001E63EC" w:rsidP="00F230C4">
      <w:pPr>
        <w:widowControl/>
        <w:wordWrap/>
        <w:autoSpaceDE/>
        <w:autoSpaceDN/>
        <w:jc w:val="left"/>
      </w:pPr>
      <w:r>
        <w:br w:type="page"/>
      </w:r>
    </w:p>
    <w:p w14:paraId="6BC040B5" w14:textId="77777777" w:rsidR="00F20374" w:rsidRDefault="00F20374">
      <w:pPr>
        <w:pStyle w:val="10"/>
        <w:spacing w:before="540" w:after="360"/>
      </w:pPr>
      <w:bookmarkStart w:id="3" w:name="_Toc452512701"/>
      <w:bookmarkStart w:id="4" w:name="_Toc41668556"/>
      <w:r>
        <w:rPr>
          <w:rFonts w:hint="eastAsia"/>
        </w:rPr>
        <w:lastRenderedPageBreak/>
        <w:t>Use Case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bookmarkEnd w:id="3"/>
      <w:bookmarkEnd w:id="4"/>
    </w:p>
    <w:p w14:paraId="497F4BA7" w14:textId="77777777" w:rsidR="00F20374" w:rsidRDefault="0005460C" w:rsidP="009E49D3">
      <w:pPr>
        <w:pStyle w:val="2"/>
      </w:pPr>
      <w:bookmarkStart w:id="5" w:name="_Toc452512702"/>
      <w:bookmarkStart w:id="6" w:name="_Toc41668557"/>
      <w:r>
        <w:rPr>
          <w:rFonts w:hint="eastAsia"/>
        </w:rPr>
        <w:t xml:space="preserve">UC: </w:t>
      </w:r>
      <w:bookmarkEnd w:id="5"/>
      <w:r w:rsidR="00D72E54">
        <w:rPr>
          <w:rFonts w:hint="eastAsia"/>
        </w:rPr>
        <w:t>회원가입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1C4ACC" w14:paraId="4DC93BB8" w14:textId="77777777" w:rsidTr="001C4ACC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33860EB9" w14:textId="77777777" w:rsidR="00F20374" w:rsidRPr="001C4ACC" w:rsidRDefault="00F20374" w:rsidP="00F9385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38EFACDE" w14:textId="77777777" w:rsidR="00F20374" w:rsidRPr="001C4ACC" w:rsidRDefault="00F20374" w:rsidP="00F9385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5DC79C6F" w14:textId="77777777" w:rsidR="00F20374" w:rsidRPr="001C4ACC" w:rsidRDefault="00D72E54" w:rsidP="001C4ACC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회원가입</w:t>
            </w:r>
          </w:p>
        </w:tc>
      </w:tr>
      <w:tr w:rsidR="001C4ACC" w14:paraId="71E79957" w14:textId="77777777" w:rsidTr="001C4ACC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3C04E32D" w14:textId="77777777" w:rsidR="00F20374" w:rsidRPr="001C4ACC" w:rsidRDefault="00F71FF5" w:rsidP="00F9385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228C0D51" w14:textId="4343A483" w:rsidR="00F20374" w:rsidRDefault="00FE519C" w:rsidP="00F203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E994A6C" wp14:editId="6B811FE8">
                      <wp:simplePos x="0" y="0"/>
                      <wp:positionH relativeFrom="column">
                        <wp:posOffset>1213484</wp:posOffset>
                      </wp:positionH>
                      <wp:positionV relativeFrom="paragraph">
                        <wp:posOffset>25400</wp:posOffset>
                      </wp:positionV>
                      <wp:extent cx="583565" cy="692150"/>
                      <wp:effectExtent l="0" t="0" r="26035" b="12700"/>
                      <wp:wrapNone/>
                      <wp:docPr id="24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3565" cy="692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4416E8" id="Rectangle 13" o:spid="_x0000_s1026" style="position:absolute;left:0;text-align:left;margin-left:95.55pt;margin-top:2pt;width:45.95pt;height:5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" filled="f" strokecolor="red"/>
                  </w:pict>
                </mc:Fallback>
              </mc:AlternateContent>
            </w:r>
            <w:r w:rsidR="006122D1">
              <w:rPr>
                <w:noProof/>
              </w:rPr>
              <w:drawing>
                <wp:inline distT="0" distB="0" distL="0" distR="0" wp14:anchorId="6614E585" wp14:editId="5489BDD0">
                  <wp:extent cx="4419600" cy="3175000"/>
                  <wp:effectExtent l="0" t="0" r="0" b="6350"/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317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F2924B" w14:textId="77777777" w:rsidR="00D72E54" w:rsidRDefault="00D72E54" w:rsidP="00D72E54">
      <w:pPr>
        <w:pStyle w:val="10"/>
        <w:numPr>
          <w:ilvl w:val="0"/>
          <w:numId w:val="0"/>
        </w:numPr>
        <w:spacing w:before="540" w:after="360"/>
        <w:ind w:left="425"/>
      </w:pPr>
    </w:p>
    <w:p w14:paraId="60E33277" w14:textId="77777777" w:rsidR="00D72E54" w:rsidRDefault="00D72E54" w:rsidP="00D72E54"/>
    <w:p w14:paraId="0713FCAA" w14:textId="77777777" w:rsidR="00D72E54" w:rsidRDefault="00D72E54" w:rsidP="00D72E54"/>
    <w:p w14:paraId="24D0BBC8" w14:textId="77777777" w:rsidR="00D72E54" w:rsidRDefault="00D72E54" w:rsidP="00D72E54"/>
    <w:p w14:paraId="76C0C012" w14:textId="77777777" w:rsidR="00D72E54" w:rsidRDefault="00D72E54" w:rsidP="00D72E54"/>
    <w:p w14:paraId="5B955944" w14:textId="53B1FE58" w:rsidR="00D72E54" w:rsidRDefault="00D72E54" w:rsidP="00D72E54"/>
    <w:p w14:paraId="6E77587F" w14:textId="738AFADE" w:rsidR="006122D1" w:rsidRDefault="006122D1" w:rsidP="00D72E54"/>
    <w:p w14:paraId="35C704DE" w14:textId="51543715" w:rsidR="006122D1" w:rsidRDefault="006122D1" w:rsidP="00D72E54"/>
    <w:p w14:paraId="26D21465" w14:textId="77777777" w:rsidR="006122D1" w:rsidRDefault="006122D1" w:rsidP="00D72E54">
      <w:pPr>
        <w:rPr>
          <w:rFonts w:hint="eastAsia"/>
        </w:rPr>
      </w:pPr>
    </w:p>
    <w:p w14:paraId="0B8E60BF" w14:textId="77777777" w:rsidR="00D72E54" w:rsidRDefault="00D72E54" w:rsidP="009E49D3">
      <w:pPr>
        <w:pStyle w:val="2"/>
      </w:pPr>
      <w:bookmarkStart w:id="7" w:name="_Toc41668558"/>
      <w:r>
        <w:rPr>
          <w:rFonts w:hint="eastAsia"/>
        </w:rPr>
        <w:lastRenderedPageBreak/>
        <w:t xml:space="preserve">UC: </w:t>
      </w:r>
      <w:r>
        <w:rPr>
          <w:rFonts w:hint="eastAsia"/>
        </w:rPr>
        <w:t>로그인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D72E54" w14:paraId="00F191F5" w14:textId="77777777" w:rsidTr="004B7385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70222719" w14:textId="77777777" w:rsidR="00D72E54" w:rsidRPr="001C4ACC" w:rsidRDefault="00D72E54" w:rsidP="004B738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6942CE42" w14:textId="77777777" w:rsidR="00D72E54" w:rsidRPr="001C4ACC" w:rsidRDefault="00D72E54" w:rsidP="004B738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42EFB4A2" w14:textId="77777777" w:rsidR="00D72E54" w:rsidRPr="001C4ACC" w:rsidRDefault="00D72E54" w:rsidP="004B7385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로그인</w:t>
            </w:r>
          </w:p>
        </w:tc>
      </w:tr>
      <w:tr w:rsidR="00D72E54" w14:paraId="7C359A68" w14:textId="77777777" w:rsidTr="004B7385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4E791515" w14:textId="77777777" w:rsidR="00D72E54" w:rsidRPr="001C4ACC" w:rsidRDefault="00D72E54" w:rsidP="004B738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162A9F7F" w14:textId="216389B7" w:rsidR="00D72E54" w:rsidRDefault="006122D1" w:rsidP="004B73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14293A2F" wp14:editId="483AA71C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24765</wp:posOffset>
                      </wp:positionV>
                      <wp:extent cx="583565" cy="692150"/>
                      <wp:effectExtent l="0" t="0" r="26035" b="12700"/>
                      <wp:wrapNone/>
                      <wp:docPr id="6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3565" cy="692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991F55" id="Rectangle 13" o:spid="_x0000_s1026" style="position:absolute;left:0;text-align:left;margin-left:95.2pt;margin-top:1.95pt;width:45.95pt;height:54.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" filled="f" strokecolor="red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57DCF21" wp14:editId="3ADA1A4D">
                  <wp:extent cx="4419600" cy="3175000"/>
                  <wp:effectExtent l="0" t="0" r="0" b="6350"/>
                  <wp:docPr id="64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317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50223F" w14:textId="3F6BC069" w:rsidR="00D72E54" w:rsidRDefault="00D72E54" w:rsidP="006122D1">
      <w:pPr>
        <w:pStyle w:val="2"/>
        <w:numPr>
          <w:ilvl w:val="0"/>
          <w:numId w:val="0"/>
        </w:numPr>
      </w:pPr>
    </w:p>
    <w:p w14:paraId="2366396F" w14:textId="7D20EEF1" w:rsidR="00D72E54" w:rsidRDefault="00D72E54" w:rsidP="006122D1">
      <w:pPr>
        <w:pStyle w:val="2"/>
        <w:rPr>
          <w:rFonts w:hint="eastAsia"/>
        </w:rPr>
      </w:pPr>
      <w:r>
        <w:br w:type="page"/>
      </w:r>
      <w:bookmarkStart w:id="8" w:name="_Toc41668559"/>
      <w:r>
        <w:rPr>
          <w:rFonts w:hint="eastAsia"/>
        </w:rPr>
        <w:lastRenderedPageBreak/>
        <w:t xml:space="preserve">UC: </w:t>
      </w:r>
      <w:r w:rsidR="006122D1">
        <w:rPr>
          <w:rFonts w:hint="eastAsia"/>
        </w:rPr>
        <w:t>레벨테스트</w:t>
      </w:r>
      <w:bookmarkEnd w:id="8"/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D72E54" w14:paraId="592CEAA3" w14:textId="77777777" w:rsidTr="006122D1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23B61119" w14:textId="77777777" w:rsidR="00D72E54" w:rsidRPr="001C4ACC" w:rsidRDefault="00D72E54" w:rsidP="004B738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1ABAA149" w14:textId="77777777" w:rsidR="00D72E54" w:rsidRPr="001C4ACC" w:rsidRDefault="00D72E54" w:rsidP="004B738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04CA1FA7" w14:textId="77777777" w:rsidR="00D72E54" w:rsidRPr="001C4ACC" w:rsidRDefault="00D72E54" w:rsidP="004B7385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레벨 테스트</w:t>
            </w:r>
          </w:p>
        </w:tc>
      </w:tr>
      <w:tr w:rsidR="00D72E54" w14:paraId="6CB0B33D" w14:textId="77777777" w:rsidTr="006122D1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2B32460F" w14:textId="77777777" w:rsidR="00D72E54" w:rsidRPr="001C4ACC" w:rsidRDefault="00D72E54" w:rsidP="004B738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42B674EE" w14:textId="35FEA8D2" w:rsidR="00D72E54" w:rsidRDefault="006122D1" w:rsidP="004B73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446F602A" wp14:editId="2D7CEFA1">
                      <wp:simplePos x="0" y="0"/>
                      <wp:positionH relativeFrom="column">
                        <wp:posOffset>3276600</wp:posOffset>
                      </wp:positionH>
                      <wp:positionV relativeFrom="paragraph">
                        <wp:posOffset>12700</wp:posOffset>
                      </wp:positionV>
                      <wp:extent cx="520700" cy="850900"/>
                      <wp:effectExtent l="0" t="0" r="12700" b="25400"/>
                      <wp:wrapNone/>
                      <wp:docPr id="6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0700" cy="850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43A3D" id="Rectangle 19" o:spid="_x0000_s1026" style="position:absolute;left:0;text-align:left;margin-left:258pt;margin-top:1pt;width:41pt;height:67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" filled="f" strokecolor="re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44412A6F" wp14:editId="2355CBC0">
                      <wp:simplePos x="0" y="0"/>
                      <wp:positionH relativeFrom="column">
                        <wp:posOffset>1215390</wp:posOffset>
                      </wp:positionH>
                      <wp:positionV relativeFrom="paragraph">
                        <wp:posOffset>5715</wp:posOffset>
                      </wp:positionV>
                      <wp:extent cx="584200" cy="698500"/>
                      <wp:effectExtent l="0" t="0" r="25400" b="25400"/>
                      <wp:wrapNone/>
                      <wp:docPr id="67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200" cy="698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7F20F" id="Rectangle 19" o:spid="_x0000_s1026" style="position:absolute;left:0;text-align:left;margin-left:95.7pt;margin-top:.45pt;width:46pt;height:5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" filled="f" strokecolor="re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3935E777" wp14:editId="1A4B5153">
                      <wp:simplePos x="0" y="0"/>
                      <wp:positionH relativeFrom="column">
                        <wp:posOffset>1590040</wp:posOffset>
                      </wp:positionH>
                      <wp:positionV relativeFrom="paragraph">
                        <wp:posOffset>2723515</wp:posOffset>
                      </wp:positionV>
                      <wp:extent cx="571500" cy="355600"/>
                      <wp:effectExtent l="0" t="0" r="19050" b="25400"/>
                      <wp:wrapNone/>
                      <wp:docPr id="66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55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D0AB6A" id="Rectangle 19" o:spid="_x0000_s1026" style="position:absolute;left:0;text-align:left;margin-left:125.2pt;margin-top:214.45pt;width:45pt;height:28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" filled="f" strokecolor="re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3878AC06" wp14:editId="302DA713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1580515</wp:posOffset>
                      </wp:positionV>
                      <wp:extent cx="660400" cy="368300"/>
                      <wp:effectExtent l="0" t="0" r="25400" b="12700"/>
                      <wp:wrapNone/>
                      <wp:docPr id="18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0400" cy="368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C9BF85" id="Rectangle 19" o:spid="_x0000_s1026" style="position:absolute;left:0;text-align:left;margin-left:62.7pt;margin-top:124.45pt;width:52pt;height:2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" filled="f" strokecolor="re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5409C07" wp14:editId="286F54C0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2654935</wp:posOffset>
                      </wp:positionV>
                      <wp:extent cx="527685" cy="526415"/>
                      <wp:effectExtent l="0" t="0" r="24765" b="26035"/>
                      <wp:wrapNone/>
                      <wp:docPr id="20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7685" cy="526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9AF2B0" id="Rectangle 21" o:spid="_x0000_s1026" style="position:absolute;left:0;text-align:left;margin-left:67.45pt;margin-top:209.05pt;width:41.55pt;height:4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" filled="f" strokecolor="re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4AB9CDD" wp14:editId="65E7D80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731520</wp:posOffset>
                      </wp:positionV>
                      <wp:extent cx="633730" cy="474980"/>
                      <wp:effectExtent l="0" t="0" r="13970" b="20320"/>
                      <wp:wrapNone/>
                      <wp:docPr id="19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730" cy="474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784C52" id="Rectangle 20" o:spid="_x0000_s1026" style="position:absolute;left:0;text-align:left;margin-left:1.1pt;margin-top:57.6pt;width:49.9pt;height:37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" filled="f" strokecolor="red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02CA66F" wp14:editId="117B20CD">
                  <wp:extent cx="4431030" cy="3183255"/>
                  <wp:effectExtent l="0" t="0" r="7620" b="0"/>
                  <wp:docPr id="65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030" cy="318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910C3" w14:textId="18C0A874" w:rsidR="00D72E54" w:rsidRDefault="00D72E54" w:rsidP="00D72E54"/>
    <w:p w14:paraId="0F64EE5F" w14:textId="7926F55C" w:rsidR="00D72E54" w:rsidRDefault="00D72E54" w:rsidP="009E49D3">
      <w:pPr>
        <w:pStyle w:val="2"/>
      </w:pPr>
      <w:r>
        <w:br w:type="page"/>
      </w:r>
      <w:bookmarkStart w:id="9" w:name="_Toc41668560"/>
      <w:r w:rsidR="00377C16">
        <w:rPr>
          <w:rFonts w:hint="eastAsia"/>
        </w:rPr>
        <w:lastRenderedPageBreak/>
        <w:t xml:space="preserve">UC: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bookmarkEnd w:id="9"/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D72E54" w14:paraId="4FA89E51" w14:textId="77777777" w:rsidTr="002A6F03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2E196AB6" w14:textId="77777777" w:rsidR="00D72E54" w:rsidRPr="001C4ACC" w:rsidRDefault="00D72E54" w:rsidP="004B738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201F8470" w14:textId="77777777" w:rsidR="00D72E54" w:rsidRPr="001C4ACC" w:rsidRDefault="00D72E54" w:rsidP="004B738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742878A1" w14:textId="61696AFC" w:rsidR="00D72E54" w:rsidRPr="001C4ACC" w:rsidRDefault="00D72E54" w:rsidP="004B7385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강의 추천</w:t>
            </w:r>
          </w:p>
        </w:tc>
      </w:tr>
      <w:tr w:rsidR="00D72E54" w14:paraId="1FFE4194" w14:textId="77777777" w:rsidTr="002A6F03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12CE5D93" w14:textId="77777777" w:rsidR="00D72E54" w:rsidRPr="001C4ACC" w:rsidRDefault="00D72E54" w:rsidP="004B738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11E88335" w14:textId="544DC8B0" w:rsidR="00D72E54" w:rsidRDefault="002A6F03" w:rsidP="004B73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6DFC1F46" wp14:editId="2037D173">
                      <wp:simplePos x="0" y="0"/>
                      <wp:positionH relativeFrom="column">
                        <wp:posOffset>3187700</wp:posOffset>
                      </wp:positionH>
                      <wp:positionV relativeFrom="paragraph">
                        <wp:posOffset>1822450</wp:posOffset>
                      </wp:positionV>
                      <wp:extent cx="857250" cy="1028700"/>
                      <wp:effectExtent l="0" t="0" r="19050" b="19050"/>
                      <wp:wrapNone/>
                      <wp:docPr id="7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286CA3" id="Rectangle 22" o:spid="_x0000_s1026" style="position:absolute;left:0;text-align:left;margin-left:251pt;margin-top:143.5pt;width:67.5pt;height:81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" filled="f" strokecolor="re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3225841" wp14:editId="54E5F343">
                      <wp:simplePos x="0" y="0"/>
                      <wp:positionH relativeFrom="column">
                        <wp:posOffset>1722121</wp:posOffset>
                      </wp:positionH>
                      <wp:positionV relativeFrom="paragraph">
                        <wp:posOffset>882015</wp:posOffset>
                      </wp:positionV>
                      <wp:extent cx="684530" cy="222885"/>
                      <wp:effectExtent l="0" t="0" r="20320" b="24765"/>
                      <wp:wrapNone/>
                      <wp:docPr id="15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530" cy="2228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2F713A" id="Rectangle 22" o:spid="_x0000_s1026" style="position:absolute;left:0;text-align:left;margin-left:135.6pt;margin-top:69.45pt;width:53.9pt;height:17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" filled="f" strokecolor="re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729E46F4" wp14:editId="20021BA7">
                      <wp:simplePos x="0" y="0"/>
                      <wp:positionH relativeFrom="column">
                        <wp:posOffset>3282950</wp:posOffset>
                      </wp:positionH>
                      <wp:positionV relativeFrom="paragraph">
                        <wp:posOffset>6350</wp:posOffset>
                      </wp:positionV>
                      <wp:extent cx="514350" cy="863600"/>
                      <wp:effectExtent l="0" t="0" r="19050" b="12700"/>
                      <wp:wrapNone/>
                      <wp:docPr id="71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" cy="863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7E7BB" id="Rectangle 22" o:spid="_x0000_s1026" style="position:absolute;left:0;text-align:left;margin-left:258.5pt;margin-top:.5pt;width:40.5pt;height:68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" filled="f" strokecolor="red"/>
                  </w:pict>
                </mc:Fallback>
              </mc:AlternateContent>
            </w:r>
            <w:r w:rsidR="006122D1">
              <w:rPr>
                <w:noProof/>
              </w:rPr>
              <w:drawing>
                <wp:inline distT="0" distB="0" distL="0" distR="0" wp14:anchorId="059FB3CF" wp14:editId="4D9397FE">
                  <wp:extent cx="4431030" cy="3183255"/>
                  <wp:effectExtent l="0" t="0" r="7620" b="0"/>
                  <wp:docPr id="70" name="그림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030" cy="318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67C84" w14:textId="6B73CB5E" w:rsidR="00D72E54" w:rsidRDefault="00D72E54" w:rsidP="00D72E54"/>
    <w:p w14:paraId="7783C52B" w14:textId="799EDEF2" w:rsidR="00D72E54" w:rsidRDefault="00D72E54" w:rsidP="009E49D3">
      <w:pPr>
        <w:pStyle w:val="2"/>
      </w:pPr>
      <w:r>
        <w:br w:type="page"/>
      </w:r>
      <w:bookmarkStart w:id="10" w:name="_Toc41668561"/>
      <w:r w:rsidR="00377C16">
        <w:rPr>
          <w:rFonts w:hint="eastAsia"/>
        </w:rPr>
        <w:lastRenderedPageBreak/>
        <w:t xml:space="preserve">UC: </w:t>
      </w:r>
      <w:r w:rsidR="003F41F4">
        <w:rPr>
          <w:rFonts w:hint="eastAsia"/>
        </w:rPr>
        <w:t>코딩</w:t>
      </w:r>
      <w:r w:rsidR="003F41F4">
        <w:rPr>
          <w:rFonts w:hint="eastAsia"/>
        </w:rPr>
        <w:t xml:space="preserve"> </w:t>
      </w:r>
      <w:r w:rsidR="003F41F4">
        <w:rPr>
          <w:rFonts w:hint="eastAsia"/>
        </w:rPr>
        <w:t>실습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D72E54" w14:paraId="5A3B13CC" w14:textId="77777777" w:rsidTr="004B7385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152FEE25" w14:textId="77777777" w:rsidR="00D72E54" w:rsidRPr="001C4ACC" w:rsidRDefault="00D72E54" w:rsidP="004B738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6ACFCE17" w14:textId="77777777" w:rsidR="00D72E54" w:rsidRPr="001C4ACC" w:rsidRDefault="00D72E54" w:rsidP="004B738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41224197" w14:textId="1D79DF51" w:rsidR="00D72E54" w:rsidRPr="001C4ACC" w:rsidRDefault="003F41F4" w:rsidP="004B7385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코딩 </w:t>
            </w:r>
            <w:r w:rsidR="00D508F8">
              <w:rPr>
                <w:rFonts w:ascii="굴림" w:eastAsia="굴림" w:hAnsi="굴림" w:hint="eastAsia"/>
                <w:b/>
              </w:rPr>
              <w:t>실습</w:t>
            </w:r>
          </w:p>
        </w:tc>
      </w:tr>
      <w:tr w:rsidR="00D72E54" w14:paraId="780D7788" w14:textId="77777777" w:rsidTr="004B7385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27736010" w14:textId="77777777" w:rsidR="00D72E54" w:rsidRPr="001C4ACC" w:rsidRDefault="00D72E54" w:rsidP="004B738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10390F52" w14:textId="47FCAC3F" w:rsidR="00D72E54" w:rsidRDefault="003F41F4" w:rsidP="004B73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894EC89" wp14:editId="6C407615">
                      <wp:simplePos x="0" y="0"/>
                      <wp:positionH relativeFrom="column">
                        <wp:posOffset>3192780</wp:posOffset>
                      </wp:positionH>
                      <wp:positionV relativeFrom="paragraph">
                        <wp:posOffset>1819275</wp:posOffset>
                      </wp:positionV>
                      <wp:extent cx="845820" cy="1031875"/>
                      <wp:effectExtent l="0" t="0" r="11430" b="15875"/>
                      <wp:wrapNone/>
                      <wp:docPr id="13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5820" cy="1031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5BF90D" id="Rectangle 29" o:spid="_x0000_s1026" style="position:absolute;left:0;text-align:left;margin-left:251.4pt;margin-top:143.25pt;width:66.6pt;height:81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" filled="f" strokecolor="red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CDDD91D" wp14:editId="2751AB9D">
                  <wp:extent cx="4431030" cy="3183255"/>
                  <wp:effectExtent l="0" t="0" r="7620" b="0"/>
                  <wp:docPr id="76" name="그림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030" cy="318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F85D5" w14:textId="77777777" w:rsidR="00D72E54" w:rsidRDefault="00D72E54" w:rsidP="00D72E54"/>
    <w:p w14:paraId="63AE05BB" w14:textId="3825D67F" w:rsidR="00D72E54" w:rsidRDefault="00D72E54" w:rsidP="009E49D3">
      <w:pPr>
        <w:pStyle w:val="2"/>
      </w:pPr>
      <w:r>
        <w:br w:type="page"/>
      </w:r>
      <w:bookmarkStart w:id="11" w:name="_Toc41668562"/>
      <w:r w:rsidR="00377C16">
        <w:rPr>
          <w:rFonts w:hint="eastAsia"/>
        </w:rPr>
        <w:lastRenderedPageBreak/>
        <w:t xml:space="preserve">UC: </w:t>
      </w:r>
      <w:r w:rsidR="0090331D">
        <w:rPr>
          <w:rFonts w:hint="eastAsia"/>
        </w:rPr>
        <w:t>S</w:t>
      </w:r>
      <w:r w:rsidR="0090331D">
        <w:t xml:space="preserve">hell </w:t>
      </w:r>
      <w:r w:rsidR="0090331D">
        <w:rPr>
          <w:rFonts w:hint="eastAsia"/>
        </w:rPr>
        <w:t>실습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D72E54" w14:paraId="7D2BE53C" w14:textId="77777777" w:rsidTr="004B7385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261ED078" w14:textId="77777777" w:rsidR="00D72E54" w:rsidRPr="001C4ACC" w:rsidRDefault="00D72E54" w:rsidP="004B738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073056E7" w14:textId="77777777" w:rsidR="00D72E54" w:rsidRPr="001C4ACC" w:rsidRDefault="00D72E54" w:rsidP="004B738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64827E15" w14:textId="43AA514F" w:rsidR="00D72E54" w:rsidRPr="001C4ACC" w:rsidRDefault="0090331D" w:rsidP="004B7385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Shell </w:t>
            </w:r>
            <w:r>
              <w:rPr>
                <w:rFonts w:ascii="굴림" w:eastAsia="굴림" w:hAnsi="굴림" w:hint="eastAsia"/>
                <w:b/>
              </w:rPr>
              <w:t>실습</w:t>
            </w:r>
          </w:p>
        </w:tc>
      </w:tr>
      <w:tr w:rsidR="00D72E54" w14:paraId="52A06CA8" w14:textId="77777777" w:rsidTr="004B7385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1806276F" w14:textId="77777777" w:rsidR="00D72E54" w:rsidRPr="001C4ACC" w:rsidRDefault="00D72E54" w:rsidP="004B738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3F2391E2" w14:textId="1ECE92A8" w:rsidR="00D72E54" w:rsidRDefault="0090331D" w:rsidP="004B73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5E23E321" wp14:editId="2461FB06">
                      <wp:simplePos x="0" y="0"/>
                      <wp:positionH relativeFrom="column">
                        <wp:posOffset>3196590</wp:posOffset>
                      </wp:positionH>
                      <wp:positionV relativeFrom="paragraph">
                        <wp:posOffset>1821815</wp:posOffset>
                      </wp:positionV>
                      <wp:extent cx="845820" cy="1031875"/>
                      <wp:effectExtent l="0" t="0" r="11430" b="15875"/>
                      <wp:wrapNone/>
                      <wp:docPr id="82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5820" cy="1031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CA88F3" id="Rectangle 29" o:spid="_x0000_s1026" style="position:absolute;left:0;text-align:left;margin-left:251.7pt;margin-top:143.45pt;width:66.6pt;height:81.2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" filled="f" strokecolor="red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015F5A9" wp14:editId="75DCEF39">
                  <wp:extent cx="4431030" cy="3183255"/>
                  <wp:effectExtent l="0" t="0" r="7620" b="0"/>
                  <wp:docPr id="80" name="그림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030" cy="318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7555E6" w14:textId="77777777" w:rsidR="00FE519C" w:rsidRDefault="00FE519C" w:rsidP="00D72E54"/>
    <w:p w14:paraId="41E36BE3" w14:textId="67BBDA87" w:rsidR="00CD1F69" w:rsidRPr="00306E6C" w:rsidRDefault="00CD1F69" w:rsidP="0090331D">
      <w:pPr>
        <w:pStyle w:val="2"/>
        <w:numPr>
          <w:ilvl w:val="0"/>
          <w:numId w:val="0"/>
        </w:numPr>
        <w:rPr>
          <w:rFonts w:hint="eastAsia"/>
        </w:rPr>
      </w:pPr>
      <w:bookmarkStart w:id="12" w:name="_Toc452512703"/>
      <w:r>
        <w:br w:type="page"/>
      </w:r>
    </w:p>
    <w:p w14:paraId="2A94E6F8" w14:textId="5FC0169D" w:rsidR="0090331D" w:rsidRDefault="0090331D" w:rsidP="00CD1F69">
      <w:pPr>
        <w:pStyle w:val="2"/>
        <w:keepNext/>
        <w:tabs>
          <w:tab w:val="clear" w:pos="967"/>
          <w:tab w:val="num" w:pos="567"/>
        </w:tabs>
        <w:ind w:leftChars="0" w:left="567" w:rightChars="0" w:right="998"/>
      </w:pPr>
      <w:bookmarkStart w:id="13" w:name="_Toc41668563"/>
      <w:r>
        <w:rPr>
          <w:rFonts w:hint="eastAsia"/>
        </w:rPr>
        <w:lastRenderedPageBreak/>
        <w:t>U</w:t>
      </w:r>
      <w:r>
        <w:t xml:space="preserve">C: </w:t>
      </w:r>
      <w:r>
        <w:rPr>
          <w:rFonts w:hint="eastAsia"/>
        </w:rPr>
        <w:t>Q</w:t>
      </w:r>
      <w:r>
        <w:t>&amp;A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13"/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90331D" w14:paraId="34FF84BE" w14:textId="77777777" w:rsidTr="008E62C4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0492C6A6" w14:textId="77777777" w:rsidR="0090331D" w:rsidRPr="001C4ACC" w:rsidRDefault="0090331D" w:rsidP="00F2343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0DDB9258" w14:textId="77777777" w:rsidR="0090331D" w:rsidRPr="001C4ACC" w:rsidRDefault="0090331D" w:rsidP="00F2343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3B89EABF" w14:textId="6778EF41" w:rsidR="0090331D" w:rsidRPr="001C4ACC" w:rsidRDefault="0090331D" w:rsidP="00F23435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Q</w:t>
            </w:r>
            <w:r>
              <w:rPr>
                <w:rFonts w:ascii="굴림" w:eastAsia="굴림" w:hAnsi="굴림"/>
                <w:b/>
              </w:rPr>
              <w:t xml:space="preserve">&amp;A </w:t>
            </w:r>
            <w:r>
              <w:rPr>
                <w:rFonts w:ascii="굴림" w:eastAsia="굴림" w:hAnsi="굴림" w:hint="eastAsia"/>
                <w:b/>
              </w:rPr>
              <w:t>조회</w:t>
            </w:r>
          </w:p>
        </w:tc>
      </w:tr>
      <w:tr w:rsidR="0090331D" w14:paraId="6319BD7C" w14:textId="77777777" w:rsidTr="008E62C4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49944151" w14:textId="039E0645" w:rsidR="0090331D" w:rsidRPr="001C4ACC" w:rsidRDefault="0090331D" w:rsidP="00F2343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579AA787" w14:textId="4BE66C53" w:rsidR="0090331D" w:rsidRDefault="008E62C4" w:rsidP="00F2343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5E92AC4B" wp14:editId="2AEFC3B3">
                      <wp:simplePos x="0" y="0"/>
                      <wp:positionH relativeFrom="column">
                        <wp:posOffset>3187700</wp:posOffset>
                      </wp:positionH>
                      <wp:positionV relativeFrom="paragraph">
                        <wp:posOffset>1828800</wp:posOffset>
                      </wp:positionV>
                      <wp:extent cx="863600" cy="1041400"/>
                      <wp:effectExtent l="0" t="0" r="12700" b="25400"/>
                      <wp:wrapNone/>
                      <wp:docPr id="85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3600" cy="1041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116C3E" id="Rectangle 29" o:spid="_x0000_s1026" style="position:absolute;left:0;text-align:left;margin-left:251pt;margin-top:2in;width:68pt;height:8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" filled="f" strokecolor="re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795EEB8B" wp14:editId="556D1FDD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901701</wp:posOffset>
                      </wp:positionV>
                      <wp:extent cx="698500" cy="787400"/>
                      <wp:effectExtent l="0" t="0" r="25400" b="12700"/>
                      <wp:wrapNone/>
                      <wp:docPr id="84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787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D341A9" id="Rectangle 29" o:spid="_x0000_s1026" style="position:absolute;left:0;text-align:left;margin-left:200pt;margin-top:71pt;width:55pt;height:6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" filled="f" strokecolor="red"/>
                  </w:pict>
                </mc:Fallback>
              </mc:AlternateContent>
            </w:r>
            <w:r w:rsidR="0090331D">
              <w:rPr>
                <w:noProof/>
              </w:rPr>
              <w:drawing>
                <wp:inline distT="0" distB="0" distL="0" distR="0" wp14:anchorId="521F824D" wp14:editId="1DD6A9E1">
                  <wp:extent cx="4431030" cy="3183255"/>
                  <wp:effectExtent l="0" t="0" r="7620" b="0"/>
                  <wp:docPr id="83" name="그림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030" cy="318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0682A" w14:textId="726A8D61" w:rsidR="0090331D" w:rsidRDefault="0090331D" w:rsidP="0090331D"/>
    <w:p w14:paraId="7CBEC6B5" w14:textId="3F02E206" w:rsidR="008E62C4" w:rsidRDefault="008E62C4" w:rsidP="0090331D"/>
    <w:p w14:paraId="4A9363AE" w14:textId="1363DEBC" w:rsidR="008E62C4" w:rsidRPr="0090331D" w:rsidRDefault="008E62C4" w:rsidP="008E62C4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p w14:paraId="4CAEAB05" w14:textId="171F2E68" w:rsidR="00CD1F69" w:rsidRDefault="00CD1F69" w:rsidP="00CD1F69">
      <w:pPr>
        <w:pStyle w:val="2"/>
        <w:keepNext/>
        <w:tabs>
          <w:tab w:val="clear" w:pos="967"/>
          <w:tab w:val="num" w:pos="567"/>
        </w:tabs>
        <w:ind w:leftChars="0" w:left="567" w:rightChars="0" w:right="998"/>
      </w:pPr>
      <w:bookmarkStart w:id="14" w:name="_Toc41668564"/>
      <w:r>
        <w:rPr>
          <w:rFonts w:hint="eastAsia"/>
        </w:rPr>
        <w:lastRenderedPageBreak/>
        <w:t xml:space="preserve">UC: </w:t>
      </w:r>
      <w:r w:rsidR="008E62C4">
        <w:rPr>
          <w:rFonts w:hint="eastAsia"/>
        </w:rPr>
        <w:t>Q</w:t>
      </w:r>
      <w:r w:rsidR="008E62C4">
        <w:t xml:space="preserve">&amp;A </w:t>
      </w:r>
      <w:r w:rsidR="008E62C4">
        <w:rPr>
          <w:rFonts w:hint="eastAsia"/>
        </w:rPr>
        <w:t>질문</w:t>
      </w:r>
      <w:r w:rsidR="008E62C4">
        <w:rPr>
          <w:rFonts w:hint="eastAsia"/>
        </w:rPr>
        <w:t xml:space="preserve"> </w:t>
      </w:r>
      <w:r w:rsidR="008E62C4">
        <w:rPr>
          <w:rFonts w:hint="eastAsia"/>
        </w:rPr>
        <w:t>작성</w:t>
      </w:r>
      <w:bookmarkEnd w:id="14"/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8E62C4" w14:paraId="61B43E2F" w14:textId="77777777" w:rsidTr="00F23435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21E28929" w14:textId="77777777" w:rsidR="008E62C4" w:rsidRPr="001C4ACC" w:rsidRDefault="008E62C4" w:rsidP="00F2343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0AB4C084" w14:textId="77777777" w:rsidR="008E62C4" w:rsidRPr="001C4ACC" w:rsidRDefault="008E62C4" w:rsidP="00F2343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534A3A87" w14:textId="77777777" w:rsidR="008E62C4" w:rsidRPr="001C4ACC" w:rsidRDefault="008E62C4" w:rsidP="00F23435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Q</w:t>
            </w:r>
            <w:r>
              <w:rPr>
                <w:rFonts w:ascii="굴림" w:eastAsia="굴림" w:hAnsi="굴림"/>
                <w:b/>
              </w:rPr>
              <w:t xml:space="preserve">&amp;A </w:t>
            </w:r>
            <w:r>
              <w:rPr>
                <w:rFonts w:ascii="굴림" w:eastAsia="굴림" w:hAnsi="굴림" w:hint="eastAsia"/>
                <w:b/>
              </w:rPr>
              <w:t>질문 작성</w:t>
            </w:r>
          </w:p>
        </w:tc>
      </w:tr>
      <w:tr w:rsidR="008E62C4" w14:paraId="230DFD14" w14:textId="77777777" w:rsidTr="00F23435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5AC2758D" w14:textId="77777777" w:rsidR="008E62C4" w:rsidRPr="001C4ACC" w:rsidRDefault="008E62C4" w:rsidP="00F2343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71249250" w14:textId="48E738DD" w:rsidR="008E62C4" w:rsidRDefault="000A7C0F" w:rsidP="00F2343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697D409D" wp14:editId="24681685">
                      <wp:simplePos x="0" y="0"/>
                      <wp:positionH relativeFrom="column">
                        <wp:posOffset>3183890</wp:posOffset>
                      </wp:positionH>
                      <wp:positionV relativeFrom="paragraph">
                        <wp:posOffset>1828165</wp:posOffset>
                      </wp:positionV>
                      <wp:extent cx="863600" cy="1041400"/>
                      <wp:effectExtent l="0" t="0" r="12700" b="25400"/>
                      <wp:wrapNone/>
                      <wp:docPr id="106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3600" cy="1041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1C826" id="Rectangle 29" o:spid="_x0000_s1026" style="position:absolute;left:0;text-align:left;margin-left:250.7pt;margin-top:143.95pt;width:68pt;height:82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" filled="f" strokecolor="red"/>
                  </w:pict>
                </mc:Fallback>
              </mc:AlternateContent>
            </w:r>
            <w:r w:rsidR="008E62C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55E84E3E" wp14:editId="663CE342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901701</wp:posOffset>
                      </wp:positionV>
                      <wp:extent cx="698500" cy="787400"/>
                      <wp:effectExtent l="0" t="0" r="25400" b="12700"/>
                      <wp:wrapNone/>
                      <wp:docPr id="87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787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C1F70" id="Rectangle 29" o:spid="_x0000_s1026" style="position:absolute;left:0;text-align:left;margin-left:200pt;margin-top:71pt;width:55pt;height:62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" filled="f" strokecolor="red"/>
                  </w:pict>
                </mc:Fallback>
              </mc:AlternateContent>
            </w:r>
            <w:r w:rsidR="008E62C4">
              <w:rPr>
                <w:noProof/>
              </w:rPr>
              <w:drawing>
                <wp:inline distT="0" distB="0" distL="0" distR="0" wp14:anchorId="6333EB0D" wp14:editId="59CD2BC9">
                  <wp:extent cx="4431030" cy="3183255"/>
                  <wp:effectExtent l="0" t="0" r="7620" b="0"/>
                  <wp:docPr id="88" name="그림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030" cy="318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92676" w14:textId="77777777" w:rsidR="00CD1F69" w:rsidRDefault="00CD1F69" w:rsidP="00CD1F69">
      <w:pPr>
        <w:rPr>
          <w:rFonts w:hint="eastAsia"/>
        </w:rPr>
      </w:pPr>
    </w:p>
    <w:p w14:paraId="0585445A" w14:textId="4A943433" w:rsidR="00CD1F69" w:rsidRPr="00306E6C" w:rsidRDefault="00CD1F69" w:rsidP="00CD1F69">
      <w:pPr>
        <w:rPr>
          <w:rFonts w:hint="eastAsia"/>
        </w:rPr>
      </w:pPr>
      <w:r>
        <w:br w:type="page"/>
      </w:r>
    </w:p>
    <w:p w14:paraId="662E29CB" w14:textId="79DB926A" w:rsidR="008E62C4" w:rsidRPr="008E62C4" w:rsidRDefault="00CD1F69" w:rsidP="008E62C4">
      <w:pPr>
        <w:pStyle w:val="2"/>
        <w:keepNext/>
        <w:tabs>
          <w:tab w:val="clear" w:pos="967"/>
          <w:tab w:val="num" w:pos="567"/>
        </w:tabs>
        <w:ind w:leftChars="0" w:left="567" w:rightChars="0" w:right="998"/>
        <w:rPr>
          <w:rFonts w:hint="eastAsia"/>
        </w:rPr>
      </w:pPr>
      <w:bookmarkStart w:id="15" w:name="_Toc41668565"/>
      <w:r>
        <w:rPr>
          <w:rFonts w:hint="eastAsia"/>
        </w:rPr>
        <w:lastRenderedPageBreak/>
        <w:t xml:space="preserve">UC: </w:t>
      </w:r>
      <w:r w:rsidR="008E62C4">
        <w:rPr>
          <w:rFonts w:hint="eastAsia"/>
        </w:rPr>
        <w:t>Q</w:t>
      </w:r>
      <w:r w:rsidR="008E62C4">
        <w:t xml:space="preserve">&amp;A </w:t>
      </w:r>
      <w:r w:rsidR="008E62C4">
        <w:rPr>
          <w:rFonts w:hint="eastAsia"/>
        </w:rPr>
        <w:t>답변</w:t>
      </w:r>
      <w:r w:rsidR="008E62C4">
        <w:rPr>
          <w:rFonts w:hint="eastAsia"/>
        </w:rPr>
        <w:t xml:space="preserve"> </w:t>
      </w:r>
      <w:r w:rsidR="008E62C4">
        <w:rPr>
          <w:rFonts w:hint="eastAsia"/>
        </w:rPr>
        <w:t>작</w:t>
      </w:r>
      <w:r w:rsidR="008E62C4">
        <w:rPr>
          <w:rFonts w:hint="eastAsia"/>
        </w:rPr>
        <w:t>성</w:t>
      </w:r>
      <w:bookmarkEnd w:id="15"/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8E62C4" w14:paraId="3457D867" w14:textId="77777777" w:rsidTr="00F23435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331631D4" w14:textId="77777777" w:rsidR="008E62C4" w:rsidRPr="001C4ACC" w:rsidRDefault="008E62C4" w:rsidP="00F2343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75825D2A" w14:textId="77777777" w:rsidR="008E62C4" w:rsidRPr="001C4ACC" w:rsidRDefault="008E62C4" w:rsidP="00F2343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253D1B95" w14:textId="7F0296B4" w:rsidR="008E62C4" w:rsidRPr="001C4ACC" w:rsidRDefault="008E62C4" w:rsidP="00F23435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Q</w:t>
            </w:r>
            <w:r>
              <w:rPr>
                <w:rFonts w:ascii="굴림" w:eastAsia="굴림" w:hAnsi="굴림"/>
                <w:b/>
              </w:rPr>
              <w:t xml:space="preserve">&amp;A </w:t>
            </w:r>
            <w:r>
              <w:rPr>
                <w:rFonts w:ascii="굴림" w:eastAsia="굴림" w:hAnsi="굴림" w:hint="eastAsia"/>
                <w:b/>
              </w:rPr>
              <w:t xml:space="preserve">답변 </w:t>
            </w:r>
            <w:r>
              <w:rPr>
                <w:rFonts w:ascii="굴림" w:eastAsia="굴림" w:hAnsi="굴림" w:hint="eastAsia"/>
                <w:b/>
              </w:rPr>
              <w:t>작성</w:t>
            </w:r>
          </w:p>
        </w:tc>
      </w:tr>
      <w:tr w:rsidR="008E62C4" w14:paraId="7076097E" w14:textId="77777777" w:rsidTr="00F23435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2915C6E1" w14:textId="77777777" w:rsidR="008E62C4" w:rsidRPr="001C4ACC" w:rsidRDefault="008E62C4" w:rsidP="00F2343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437B68F3" w14:textId="182F7285" w:rsidR="008E62C4" w:rsidRDefault="000A7C0F" w:rsidP="00F2343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6F490FC3" wp14:editId="0333C1FB">
                      <wp:simplePos x="0" y="0"/>
                      <wp:positionH relativeFrom="column">
                        <wp:posOffset>3177540</wp:posOffset>
                      </wp:positionH>
                      <wp:positionV relativeFrom="paragraph">
                        <wp:posOffset>1828165</wp:posOffset>
                      </wp:positionV>
                      <wp:extent cx="863600" cy="1041400"/>
                      <wp:effectExtent l="0" t="0" r="12700" b="25400"/>
                      <wp:wrapNone/>
                      <wp:docPr id="107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3600" cy="1041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0AD4C6" id="Rectangle 29" o:spid="_x0000_s1026" style="position:absolute;left:0;text-align:left;margin-left:250.2pt;margin-top:143.95pt;width:68pt;height:82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" filled="f" strokecolor="red"/>
                  </w:pict>
                </mc:Fallback>
              </mc:AlternateContent>
            </w:r>
            <w:r w:rsidR="008E62C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3340D109" wp14:editId="2780EDCC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901701</wp:posOffset>
                      </wp:positionV>
                      <wp:extent cx="698500" cy="787400"/>
                      <wp:effectExtent l="0" t="0" r="25400" b="12700"/>
                      <wp:wrapNone/>
                      <wp:docPr id="90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787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91A711" id="Rectangle 29" o:spid="_x0000_s1026" style="position:absolute;left:0;text-align:left;margin-left:200pt;margin-top:71pt;width:55pt;height:62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" filled="f" strokecolor="red"/>
                  </w:pict>
                </mc:Fallback>
              </mc:AlternateContent>
            </w:r>
            <w:r w:rsidR="008E62C4">
              <w:rPr>
                <w:noProof/>
              </w:rPr>
              <w:drawing>
                <wp:inline distT="0" distB="0" distL="0" distR="0" wp14:anchorId="1186C926" wp14:editId="7ADF7956">
                  <wp:extent cx="4431030" cy="3183255"/>
                  <wp:effectExtent l="0" t="0" r="7620" b="0"/>
                  <wp:docPr id="91" name="그림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030" cy="318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1E554" w14:textId="77777777" w:rsidR="00CD1F69" w:rsidRDefault="00CD1F69" w:rsidP="00CD1F69"/>
    <w:p w14:paraId="4A77F18C" w14:textId="59058BC3" w:rsidR="00CD1F69" w:rsidRDefault="00CD1F69" w:rsidP="00CD1F69">
      <w:pPr>
        <w:rPr>
          <w:rFonts w:hint="eastAsia"/>
        </w:rPr>
      </w:pPr>
    </w:p>
    <w:p w14:paraId="3365C0FC" w14:textId="334DF73D" w:rsidR="00CD1F69" w:rsidRDefault="00CD1F69" w:rsidP="00CD1F69">
      <w:pPr>
        <w:rPr>
          <w:rFonts w:hint="eastAsia"/>
        </w:rPr>
      </w:pPr>
    </w:p>
    <w:p w14:paraId="7A1DCF1B" w14:textId="281605EB" w:rsidR="00CD1F69" w:rsidRPr="005D4B60" w:rsidRDefault="00CD1F69" w:rsidP="00CD1F69">
      <w:r>
        <w:br w:type="page"/>
      </w:r>
    </w:p>
    <w:p w14:paraId="3247AB30" w14:textId="16B47A2C" w:rsidR="008E62C4" w:rsidRPr="008E62C4" w:rsidRDefault="00AE65C0" w:rsidP="008E62C4">
      <w:pPr>
        <w:pStyle w:val="2"/>
        <w:numPr>
          <w:ilvl w:val="0"/>
          <w:numId w:val="0"/>
        </w:numPr>
        <w:rPr>
          <w:rFonts w:hint="eastAsia"/>
        </w:rPr>
      </w:pPr>
      <w:bookmarkStart w:id="16" w:name="_Toc41668566"/>
      <w:r>
        <w:lastRenderedPageBreak/>
        <w:t>3.</w:t>
      </w:r>
      <w:r w:rsidR="008E62C4">
        <w:t>10</w:t>
      </w:r>
      <w:r>
        <w:t xml:space="preserve"> </w:t>
      </w:r>
      <w:r>
        <w:rPr>
          <w:rFonts w:hint="eastAsia"/>
        </w:rPr>
        <w:t xml:space="preserve">UC: </w:t>
      </w:r>
      <w:r>
        <w:rPr>
          <w:rFonts w:hint="eastAsia"/>
        </w:rPr>
        <w:t>강좌</w:t>
      </w:r>
      <w:r>
        <w:rPr>
          <w:rFonts w:hint="eastAsia"/>
        </w:rPr>
        <w:t xml:space="preserve"> </w:t>
      </w:r>
      <w:r w:rsidR="008E62C4">
        <w:rPr>
          <w:rFonts w:hint="eastAsia"/>
        </w:rPr>
        <w:t>업로드</w:t>
      </w:r>
      <w:bookmarkEnd w:id="16"/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AE65C0" w14:paraId="304D1581" w14:textId="77777777" w:rsidTr="008E62C4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622DA4EA" w14:textId="77777777" w:rsidR="00AE65C0" w:rsidRPr="001C4ACC" w:rsidRDefault="00AE65C0" w:rsidP="00D42A4D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0C1C9C26" w14:textId="77777777" w:rsidR="00AE65C0" w:rsidRPr="001C4ACC" w:rsidRDefault="00AE65C0" w:rsidP="00D42A4D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409F09F0" w14:textId="11E43466" w:rsidR="00AE65C0" w:rsidRPr="001C4ACC" w:rsidRDefault="00AE65C0" w:rsidP="00D42A4D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강좌 </w:t>
            </w:r>
            <w:r w:rsidR="008E62C4">
              <w:rPr>
                <w:rFonts w:ascii="굴림" w:eastAsia="굴림" w:hAnsi="굴림" w:hint="eastAsia"/>
                <w:b/>
              </w:rPr>
              <w:t>업로드</w:t>
            </w:r>
          </w:p>
        </w:tc>
      </w:tr>
      <w:tr w:rsidR="00AE65C0" w14:paraId="6592F051" w14:textId="77777777" w:rsidTr="008E62C4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183EBD1F" w14:textId="77777777" w:rsidR="00AE65C0" w:rsidRPr="001C4ACC" w:rsidRDefault="00AE65C0" w:rsidP="00D42A4D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39EA1E23" w14:textId="2CC87E01" w:rsidR="00AE65C0" w:rsidRDefault="008E62C4" w:rsidP="00D42A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339A717D" wp14:editId="35EF71B5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6350</wp:posOffset>
                      </wp:positionV>
                      <wp:extent cx="590550" cy="698500"/>
                      <wp:effectExtent l="0" t="0" r="19050" b="25400"/>
                      <wp:wrapNone/>
                      <wp:docPr id="93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0550" cy="698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EB95E3" id="Rectangle 29" o:spid="_x0000_s1026" style="position:absolute;left:0;text-align:left;margin-left:96pt;margin-top:.5pt;width:46.5pt;height:5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" filled="f" strokecolor="re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5552C14E" wp14:editId="4BF7BE99">
                      <wp:simplePos x="0" y="0"/>
                      <wp:positionH relativeFrom="column">
                        <wp:posOffset>3276600</wp:posOffset>
                      </wp:positionH>
                      <wp:positionV relativeFrom="paragraph">
                        <wp:posOffset>6350</wp:posOffset>
                      </wp:positionV>
                      <wp:extent cx="527050" cy="863600"/>
                      <wp:effectExtent l="0" t="0" r="25400" b="12700"/>
                      <wp:wrapNone/>
                      <wp:docPr id="94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7050" cy="863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EF8A45" id="Rectangle 29" o:spid="_x0000_s1026" style="position:absolute;left:0;text-align:left;margin-left:258pt;margin-top:.5pt;width:41.5pt;height:68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" filled="f" strokecolor="re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60AA382D" wp14:editId="0A4F1B64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2705100</wp:posOffset>
                      </wp:positionV>
                      <wp:extent cx="603250" cy="387350"/>
                      <wp:effectExtent l="0" t="0" r="25400" b="12700"/>
                      <wp:wrapNone/>
                      <wp:docPr id="95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3250" cy="387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9178B" id="Rectangle 29" o:spid="_x0000_s1026" style="position:absolute;left:0;text-align:left;margin-left:124.5pt;margin-top:213pt;width:47.5pt;height:30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" filled="f" strokecolor="re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58B8CBC1" wp14:editId="3B71446F">
                      <wp:simplePos x="0" y="0"/>
                      <wp:positionH relativeFrom="column">
                        <wp:posOffset>3181350</wp:posOffset>
                      </wp:positionH>
                      <wp:positionV relativeFrom="paragraph">
                        <wp:posOffset>1790700</wp:posOffset>
                      </wp:positionV>
                      <wp:extent cx="869950" cy="1060450"/>
                      <wp:effectExtent l="0" t="0" r="25400" b="25400"/>
                      <wp:wrapNone/>
                      <wp:docPr id="96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9950" cy="1060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7D013" id="Rectangle 29" o:spid="_x0000_s1026" style="position:absolute;left:0;text-align:left;margin-left:250.5pt;margin-top:141pt;width:68.5pt;height:83.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" filled="f" strokecolor="red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C7B5E88" wp14:editId="13E658EE">
                  <wp:extent cx="4431030" cy="3183255"/>
                  <wp:effectExtent l="0" t="0" r="7620" b="0"/>
                  <wp:docPr id="92" name="그림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030" cy="318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A37D4" w14:textId="7E4B60AB" w:rsidR="00AE65C0" w:rsidRDefault="00AE65C0" w:rsidP="00AE65C0">
      <w:pPr>
        <w:pStyle w:val="2"/>
        <w:numPr>
          <w:ilvl w:val="0"/>
          <w:numId w:val="0"/>
        </w:numPr>
        <w:ind w:left="767" w:hanging="567"/>
      </w:pPr>
    </w:p>
    <w:p w14:paraId="75DCA923" w14:textId="77777777" w:rsidR="00AE65C0" w:rsidRDefault="00AE65C0" w:rsidP="00AE65C0">
      <w:pPr>
        <w:pStyle w:val="2"/>
        <w:numPr>
          <w:ilvl w:val="0"/>
          <w:numId w:val="0"/>
        </w:numPr>
        <w:ind w:left="767" w:hanging="567"/>
      </w:pPr>
    </w:p>
    <w:p w14:paraId="2D519DD9" w14:textId="77777777" w:rsidR="00AE65C0" w:rsidRDefault="00AE65C0" w:rsidP="00AE65C0">
      <w:pPr>
        <w:pStyle w:val="2"/>
        <w:numPr>
          <w:ilvl w:val="0"/>
          <w:numId w:val="0"/>
        </w:numPr>
        <w:ind w:left="767" w:hanging="567"/>
      </w:pPr>
    </w:p>
    <w:p w14:paraId="2F216AAB" w14:textId="77777777" w:rsidR="00AE65C0" w:rsidRDefault="00AE65C0" w:rsidP="00AE65C0"/>
    <w:p w14:paraId="3005FDFC" w14:textId="77777777" w:rsidR="00AE65C0" w:rsidRDefault="00AE65C0" w:rsidP="00AE65C0"/>
    <w:p w14:paraId="70ED7A8B" w14:textId="77777777" w:rsidR="00AE65C0" w:rsidRPr="00654FBA" w:rsidRDefault="00AE65C0" w:rsidP="00AE65C0"/>
    <w:p w14:paraId="6911D855" w14:textId="77777777" w:rsidR="008E62C4" w:rsidRDefault="008E62C4">
      <w:pPr>
        <w:widowControl/>
        <w:wordWrap/>
        <w:autoSpaceDE/>
        <w:autoSpaceDN/>
        <w:jc w:val="left"/>
        <w:rPr>
          <w:rFonts w:ascii="Arial" w:eastAsia="돋움" w:hAnsi="Arial"/>
          <w:b/>
          <w:bCs/>
          <w:spacing w:val="-14"/>
          <w:sz w:val="32"/>
        </w:rPr>
      </w:pPr>
      <w:r>
        <w:br w:type="page"/>
      </w:r>
    </w:p>
    <w:p w14:paraId="61832A12" w14:textId="1EAADB07" w:rsidR="00AE65C0" w:rsidRPr="00654FBA" w:rsidRDefault="00AE65C0" w:rsidP="00AE65C0">
      <w:pPr>
        <w:pStyle w:val="2"/>
        <w:numPr>
          <w:ilvl w:val="0"/>
          <w:numId w:val="0"/>
        </w:numPr>
      </w:pPr>
      <w:bookmarkStart w:id="17" w:name="_Toc41668567"/>
      <w:r>
        <w:lastRenderedPageBreak/>
        <w:t>3.</w:t>
      </w:r>
      <w:r w:rsidR="008E62C4">
        <w:t xml:space="preserve">11 </w:t>
      </w:r>
      <w:r>
        <w:rPr>
          <w:rFonts w:hint="eastAsia"/>
        </w:rPr>
        <w:t xml:space="preserve">UC: </w:t>
      </w:r>
      <w:r w:rsidR="008E62C4">
        <w:rPr>
          <w:rFonts w:hint="eastAsia"/>
        </w:rPr>
        <w:t>수강</w:t>
      </w:r>
      <w:r w:rsidR="008E62C4">
        <w:rPr>
          <w:rFonts w:hint="eastAsia"/>
        </w:rPr>
        <w:t xml:space="preserve"> </w:t>
      </w:r>
      <w:r w:rsidR="008E62C4">
        <w:rPr>
          <w:rFonts w:hint="eastAsia"/>
        </w:rPr>
        <w:t>중</w:t>
      </w:r>
      <w:r w:rsidR="008E62C4">
        <w:rPr>
          <w:rFonts w:hint="eastAsia"/>
        </w:rPr>
        <w:t xml:space="preserve"> </w:t>
      </w:r>
      <w:r w:rsidR="008E62C4">
        <w:rPr>
          <w:rFonts w:hint="eastAsia"/>
        </w:rPr>
        <w:t>강좌</w:t>
      </w:r>
      <w:r w:rsidR="008E62C4">
        <w:rPr>
          <w:rFonts w:hint="eastAsia"/>
        </w:rPr>
        <w:t xml:space="preserve"> </w:t>
      </w:r>
      <w:r w:rsidR="008E62C4">
        <w:rPr>
          <w:rFonts w:hint="eastAsia"/>
        </w:rPr>
        <w:t>목록</w:t>
      </w:r>
      <w:r w:rsidR="008E62C4">
        <w:rPr>
          <w:rFonts w:hint="eastAsia"/>
        </w:rPr>
        <w:t xml:space="preserve"> </w:t>
      </w:r>
      <w:r w:rsidR="008E62C4">
        <w:rPr>
          <w:rFonts w:hint="eastAsia"/>
        </w:rPr>
        <w:t>조회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AE65C0" w14:paraId="23248742" w14:textId="77777777" w:rsidTr="00D42A4D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7FF1CCE0" w14:textId="77777777" w:rsidR="00AE65C0" w:rsidRPr="001C4ACC" w:rsidRDefault="00AE65C0" w:rsidP="00D42A4D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7A4DB37E" w14:textId="77777777" w:rsidR="00AE65C0" w:rsidRPr="001C4ACC" w:rsidRDefault="00AE65C0" w:rsidP="00D42A4D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11EBEE60" w14:textId="7064B10C" w:rsidR="00AE65C0" w:rsidRPr="001C4ACC" w:rsidRDefault="008E62C4" w:rsidP="00D42A4D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수강 중 강좌 목록 조회</w:t>
            </w:r>
          </w:p>
        </w:tc>
      </w:tr>
      <w:tr w:rsidR="00AE65C0" w14:paraId="1972FB93" w14:textId="77777777" w:rsidTr="00D42A4D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4B65B329" w14:textId="77777777" w:rsidR="00AE65C0" w:rsidRPr="001C4ACC" w:rsidRDefault="00AE65C0" w:rsidP="00D42A4D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179710FA" w14:textId="42CB76FB" w:rsidR="00AE65C0" w:rsidRDefault="008E62C4" w:rsidP="00D42A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4C9A88E5" wp14:editId="042E63BE">
                      <wp:simplePos x="0" y="0"/>
                      <wp:positionH relativeFrom="column">
                        <wp:posOffset>1720850</wp:posOffset>
                      </wp:positionH>
                      <wp:positionV relativeFrom="paragraph">
                        <wp:posOffset>882650</wp:posOffset>
                      </wp:positionV>
                      <wp:extent cx="685800" cy="209550"/>
                      <wp:effectExtent l="0" t="0" r="19050" b="19050"/>
                      <wp:wrapNone/>
                      <wp:docPr id="98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3FF70B" id="Rectangle 29" o:spid="_x0000_s1026" style="position:absolute;left:0;text-align:left;margin-left:135.5pt;margin-top:69.5pt;width:54pt;height:16.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" filled="f" strokecolor="re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3457FF25" wp14:editId="711BDF32">
                      <wp:simplePos x="0" y="0"/>
                      <wp:positionH relativeFrom="column">
                        <wp:posOffset>3282950</wp:posOffset>
                      </wp:positionH>
                      <wp:positionV relativeFrom="paragraph">
                        <wp:posOffset>19050</wp:posOffset>
                      </wp:positionV>
                      <wp:extent cx="533400" cy="857250"/>
                      <wp:effectExtent l="0" t="0" r="19050" b="19050"/>
                      <wp:wrapNone/>
                      <wp:docPr id="9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857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E52DED" id="Rectangle 29" o:spid="_x0000_s1026" style="position:absolute;left:0;text-align:left;margin-left:258.5pt;margin-top:1.5pt;width:42pt;height:67.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" filled="f" strokecolor="re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144508E0" wp14:editId="1865DF5D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6350</wp:posOffset>
                      </wp:positionV>
                      <wp:extent cx="577850" cy="704850"/>
                      <wp:effectExtent l="0" t="0" r="12700" b="19050"/>
                      <wp:wrapNone/>
                      <wp:docPr id="100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85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3BB12" id="Rectangle 29" o:spid="_x0000_s1026" style="position:absolute;left:0;text-align:left;margin-left:96pt;margin-top:.5pt;width:45.5pt;height:55.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" filled="f" strokecolor="red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1CCD0D2" wp14:editId="6973E75F">
                  <wp:extent cx="4431030" cy="3183255"/>
                  <wp:effectExtent l="0" t="0" r="7620" b="0"/>
                  <wp:docPr id="97" name="그림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030" cy="318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5F7C5" w14:textId="33AC64A1" w:rsidR="00032A93" w:rsidRDefault="00AE65C0" w:rsidP="003746B9">
      <w:pPr>
        <w:pStyle w:val="10"/>
        <w:numPr>
          <w:ilvl w:val="0"/>
          <w:numId w:val="0"/>
        </w:numPr>
        <w:spacing w:before="540" w:after="360"/>
        <w:ind w:left="425" w:hanging="425"/>
      </w:pPr>
      <w:r>
        <w:br w:type="page"/>
      </w:r>
      <w:bookmarkEnd w:id="12"/>
    </w:p>
    <w:p w14:paraId="66C4B5DA" w14:textId="050FB13F" w:rsidR="008E62C4" w:rsidRPr="00654FBA" w:rsidRDefault="008E62C4" w:rsidP="008E62C4">
      <w:pPr>
        <w:pStyle w:val="2"/>
        <w:numPr>
          <w:ilvl w:val="0"/>
          <w:numId w:val="0"/>
        </w:numPr>
      </w:pPr>
      <w:bookmarkStart w:id="18" w:name="_Toc41668568"/>
      <w:r>
        <w:lastRenderedPageBreak/>
        <w:t>3.1</w:t>
      </w:r>
      <w:r>
        <w:t>2</w:t>
      </w:r>
      <w:r>
        <w:t xml:space="preserve"> </w:t>
      </w:r>
      <w:r>
        <w:rPr>
          <w:rFonts w:hint="eastAsia"/>
        </w:rPr>
        <w:t xml:space="preserve">UC: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t xml:space="preserve">Q&amp;A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8E62C4" w14:paraId="3422FBF2" w14:textId="77777777" w:rsidTr="00F23435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6CC23084" w14:textId="77777777" w:rsidR="008E62C4" w:rsidRPr="001C4ACC" w:rsidRDefault="008E62C4" w:rsidP="00F2343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70CC359B" w14:textId="77777777" w:rsidR="008E62C4" w:rsidRPr="001C4ACC" w:rsidRDefault="008E62C4" w:rsidP="00F2343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65316CAC" w14:textId="37790E4F" w:rsidR="008E62C4" w:rsidRPr="001C4ACC" w:rsidRDefault="008E62C4" w:rsidP="00F23435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사용자의 </w:t>
            </w:r>
            <w:r>
              <w:rPr>
                <w:rFonts w:ascii="굴림" w:eastAsia="굴림" w:hAnsi="굴림"/>
                <w:b/>
              </w:rPr>
              <w:t xml:space="preserve">Q&amp;A </w:t>
            </w:r>
            <w:r>
              <w:rPr>
                <w:rFonts w:ascii="굴림" w:eastAsia="굴림" w:hAnsi="굴림" w:hint="eastAsia"/>
                <w:b/>
              </w:rPr>
              <w:t>내역 조회</w:t>
            </w:r>
          </w:p>
        </w:tc>
      </w:tr>
      <w:tr w:rsidR="008E62C4" w14:paraId="033196CB" w14:textId="77777777" w:rsidTr="00F23435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3D283740" w14:textId="77777777" w:rsidR="008E62C4" w:rsidRPr="001C4ACC" w:rsidRDefault="008E62C4" w:rsidP="00F23435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4ADC5EE7" w14:textId="7EF26252" w:rsidR="008E62C4" w:rsidRDefault="00E20F62" w:rsidP="00F2343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2072992E" wp14:editId="4F54C0B0">
                      <wp:simplePos x="0" y="0"/>
                      <wp:positionH relativeFrom="column">
                        <wp:posOffset>2552700</wp:posOffset>
                      </wp:positionH>
                      <wp:positionV relativeFrom="paragraph">
                        <wp:posOffset>876300</wp:posOffset>
                      </wp:positionV>
                      <wp:extent cx="692150" cy="819150"/>
                      <wp:effectExtent l="0" t="0" r="12700" b="19050"/>
                      <wp:wrapNone/>
                      <wp:docPr id="101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2150" cy="819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7C08B" id="Rectangle 29" o:spid="_x0000_s1026" style="position:absolute;left:0;text-align:left;margin-left:201pt;margin-top:69pt;width:54.5pt;height:64.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" filled="f" strokecolor="re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864" behindDoc="0" locked="0" layoutInCell="1" allowOverlap="1" wp14:anchorId="1591D48A" wp14:editId="313BA813">
                      <wp:simplePos x="0" y="0"/>
                      <wp:positionH relativeFrom="column">
                        <wp:posOffset>3194050</wp:posOffset>
                      </wp:positionH>
                      <wp:positionV relativeFrom="paragraph">
                        <wp:posOffset>1816100</wp:posOffset>
                      </wp:positionV>
                      <wp:extent cx="869950" cy="1054100"/>
                      <wp:effectExtent l="0" t="0" r="25400" b="12700"/>
                      <wp:wrapNone/>
                      <wp:docPr id="102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9950" cy="1054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F0BE0B" id="Rectangle 29" o:spid="_x0000_s1026" style="position:absolute;left:0;text-align:left;margin-left:251.5pt;margin-top:143pt;width:68.5pt;height:83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" filled="f" strokecolor="red"/>
                  </w:pict>
                </mc:Fallback>
              </mc:AlternateContent>
            </w:r>
            <w:r w:rsidR="008E62C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2F4C27BE" wp14:editId="179D7014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6350</wp:posOffset>
                      </wp:positionV>
                      <wp:extent cx="577850" cy="704850"/>
                      <wp:effectExtent l="0" t="0" r="12700" b="19050"/>
                      <wp:wrapNone/>
                      <wp:docPr id="103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85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938B42" id="Rectangle 29" o:spid="_x0000_s1026" style="position:absolute;left:0;text-align:left;margin-left:96pt;margin-top:.5pt;width:45.5pt;height:55.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" filled="f" strokecolor="red"/>
                  </w:pict>
                </mc:Fallback>
              </mc:AlternateContent>
            </w:r>
            <w:r w:rsidR="008E62C4">
              <w:rPr>
                <w:noProof/>
              </w:rPr>
              <w:drawing>
                <wp:inline distT="0" distB="0" distL="0" distR="0" wp14:anchorId="0DE170C2" wp14:editId="1CAF6C84">
                  <wp:extent cx="4431030" cy="3183255"/>
                  <wp:effectExtent l="0" t="0" r="7620" b="0"/>
                  <wp:docPr id="104" name="그림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030" cy="318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D409D" w14:textId="6A408D06" w:rsidR="008E62C4" w:rsidRDefault="008E62C4" w:rsidP="008E62C4"/>
    <w:p w14:paraId="496F1BB6" w14:textId="77777777" w:rsidR="008E62C4" w:rsidRPr="008E62C4" w:rsidRDefault="008E62C4" w:rsidP="008E62C4">
      <w:pPr>
        <w:rPr>
          <w:rFonts w:hint="eastAsia"/>
        </w:rPr>
      </w:pPr>
    </w:p>
    <w:p w14:paraId="40E3462D" w14:textId="77777777" w:rsidR="008E62C4" w:rsidRDefault="008E62C4">
      <w:pPr>
        <w:widowControl/>
        <w:wordWrap/>
        <w:autoSpaceDE/>
        <w:autoSpaceDN/>
        <w:jc w:val="left"/>
        <w:rPr>
          <w:rFonts w:ascii="Arial" w:eastAsia="돋움" w:hAnsi="Arial"/>
          <w:b/>
          <w:spacing w:val="-14"/>
          <w:sz w:val="40"/>
          <w:szCs w:val="28"/>
        </w:rPr>
      </w:pPr>
      <w:r>
        <w:br w:type="page"/>
      </w:r>
    </w:p>
    <w:p w14:paraId="732F0952" w14:textId="4686EA9C" w:rsidR="00C97F14" w:rsidRPr="00C97F14" w:rsidRDefault="00C97F14" w:rsidP="00C97F14">
      <w:pPr>
        <w:pStyle w:val="10"/>
        <w:spacing w:before="540" w:after="360"/>
      </w:pPr>
      <w:bookmarkStart w:id="19" w:name="_Toc41668569"/>
      <w:r>
        <w:rPr>
          <w:rFonts w:hint="eastAsia"/>
        </w:rPr>
        <w:lastRenderedPageBreak/>
        <w:t xml:space="preserve">Class </w:t>
      </w:r>
      <w:r>
        <w:rPr>
          <w:rFonts w:hint="eastAsia"/>
        </w:rPr>
        <w:t>명세</w:t>
      </w:r>
      <w:bookmarkEnd w:id="19"/>
    </w:p>
    <w:tbl>
      <w:tblPr>
        <w:tblW w:w="9287" w:type="dxa"/>
        <w:jc w:val="center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151"/>
        <w:gridCol w:w="2222"/>
        <w:gridCol w:w="3245"/>
      </w:tblGrid>
      <w:tr w:rsidR="00F102EC" w14:paraId="14A339D5" w14:textId="77777777" w:rsidTr="00466B68">
        <w:trPr>
          <w:trHeight w:val="778"/>
          <w:jc w:val="center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6E858DF1" w14:textId="77777777" w:rsidR="00F102EC" w:rsidRPr="00DA1560" w:rsidRDefault="00377C16" w:rsidP="00F102EC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User</w:t>
            </w:r>
          </w:p>
        </w:tc>
      </w:tr>
      <w:tr w:rsidR="00F102EC" w14:paraId="06FD5D0A" w14:textId="77777777" w:rsidTr="00466B68">
        <w:trPr>
          <w:trHeight w:val="2102"/>
          <w:jc w:val="center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54EE6DC7" w14:textId="77777777" w:rsidR="00F102EC" w:rsidRPr="00DA1560" w:rsidRDefault="00F102EC" w:rsidP="004B7385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5B6D30FE" w14:textId="16FD9783" w:rsidR="00F102EC" w:rsidRDefault="00ED36E1" w:rsidP="003922BC">
            <w:pPr>
              <w:pStyle w:val="af7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9AA2AE6" wp14:editId="303C76C6">
                  <wp:extent cx="2571750" cy="25527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2EC" w14:paraId="0A0DDE14" w14:textId="77777777" w:rsidTr="00CB583B">
        <w:trPr>
          <w:trHeight w:val="705"/>
          <w:jc w:val="center"/>
        </w:trPr>
        <w:tc>
          <w:tcPr>
            <w:tcW w:w="1669" w:type="dxa"/>
            <w:shd w:val="clear" w:color="auto" w:fill="C6D9F1"/>
            <w:vAlign w:val="center"/>
          </w:tcPr>
          <w:p w14:paraId="40E6F72A" w14:textId="77777777" w:rsidR="00F102EC" w:rsidRPr="00DA1560" w:rsidRDefault="00F102EC" w:rsidP="004B7385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77A4D860" w14:textId="0B550B0C" w:rsidR="00F102EC" w:rsidRPr="00A370A6" w:rsidRDefault="00377C16" w:rsidP="00377C16">
            <w:pPr>
              <w:pStyle w:val="af7"/>
              <w:ind w:firstLine="0"/>
            </w:pPr>
            <w:r>
              <w:t>User</w:t>
            </w:r>
            <w:r>
              <w:rPr>
                <w:rFonts w:hint="eastAsia"/>
              </w:rPr>
              <w:t>정보에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클래스이다</w:t>
            </w:r>
            <w:r>
              <w:rPr>
                <w:rFonts w:hint="eastAsia"/>
              </w:rPr>
              <w:t>.</w:t>
            </w:r>
            <w:r w:rsidR="00F102EC">
              <w:t xml:space="preserve"> </w:t>
            </w:r>
            <w:r>
              <w:rPr>
                <w:rFonts w:hint="eastAsia"/>
              </w:rPr>
              <w:t>서비스에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t xml:space="preserve">CRUD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  <w:r w:rsidR="004B7385">
              <w:t xml:space="preserve"> </w:t>
            </w:r>
          </w:p>
        </w:tc>
      </w:tr>
      <w:tr w:rsidR="004B7385" w14:paraId="2B45C226" w14:textId="77777777" w:rsidTr="00466B68">
        <w:trPr>
          <w:jc w:val="center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510D5AD7" w14:textId="77777777" w:rsidR="004B7385" w:rsidRPr="00DA1560" w:rsidRDefault="004B7385" w:rsidP="004B7385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2151" w:type="dxa"/>
            <w:shd w:val="clear" w:color="auto" w:fill="C6D9F1"/>
            <w:vAlign w:val="center"/>
          </w:tcPr>
          <w:p w14:paraId="0862BF14" w14:textId="77777777" w:rsidR="004B7385" w:rsidRDefault="004B7385" w:rsidP="00377C16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2222" w:type="dxa"/>
            <w:shd w:val="clear" w:color="auto" w:fill="C6D9F1"/>
            <w:vAlign w:val="center"/>
          </w:tcPr>
          <w:p w14:paraId="4F4914FE" w14:textId="77777777" w:rsidR="004B7385" w:rsidRDefault="004B7385" w:rsidP="00377C16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41B72CFD" w14:textId="77777777" w:rsidR="004B7385" w:rsidRDefault="004B7385" w:rsidP="00377C16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4B7385" w14:paraId="4707D6C3" w14:textId="77777777" w:rsidTr="00466B68">
        <w:trPr>
          <w:jc w:val="center"/>
        </w:trPr>
        <w:tc>
          <w:tcPr>
            <w:tcW w:w="1669" w:type="dxa"/>
            <w:vMerge/>
            <w:shd w:val="clear" w:color="auto" w:fill="C6D9F1"/>
            <w:vAlign w:val="center"/>
          </w:tcPr>
          <w:p w14:paraId="2E35F649" w14:textId="77777777" w:rsidR="004B7385" w:rsidRPr="00DA1560" w:rsidRDefault="004B7385" w:rsidP="004B7385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51" w:type="dxa"/>
          </w:tcPr>
          <w:p w14:paraId="6736171F" w14:textId="77777777" w:rsidR="004B7385" w:rsidRPr="00A370A6" w:rsidRDefault="004B7385" w:rsidP="00377C16">
            <w:pPr>
              <w:pStyle w:val="af7"/>
              <w:ind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22" w:type="dxa"/>
          </w:tcPr>
          <w:p w14:paraId="212200D7" w14:textId="77777777" w:rsidR="004B7385" w:rsidRDefault="004B7385" w:rsidP="00377C16">
            <w:pPr>
              <w:pStyle w:val="af7"/>
              <w:ind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245" w:type="dxa"/>
          </w:tcPr>
          <w:p w14:paraId="30870642" w14:textId="77777777" w:rsidR="004B7385" w:rsidRDefault="004B7385" w:rsidP="00377C16">
            <w:pPr>
              <w:pStyle w:val="af7"/>
              <w:ind w:firstLine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B7385" w14:paraId="51B030BA" w14:textId="77777777" w:rsidTr="00466B68">
        <w:trPr>
          <w:jc w:val="center"/>
        </w:trPr>
        <w:tc>
          <w:tcPr>
            <w:tcW w:w="1669" w:type="dxa"/>
            <w:vMerge/>
            <w:shd w:val="clear" w:color="auto" w:fill="C6D9F1"/>
            <w:vAlign w:val="center"/>
          </w:tcPr>
          <w:p w14:paraId="12C6C6F1" w14:textId="77777777" w:rsidR="004B7385" w:rsidRPr="00DA1560" w:rsidRDefault="004B7385" w:rsidP="004B7385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51" w:type="dxa"/>
          </w:tcPr>
          <w:p w14:paraId="6ECAC5B1" w14:textId="77777777" w:rsidR="004B7385" w:rsidRDefault="004B7385" w:rsidP="00377C16">
            <w:pPr>
              <w:pStyle w:val="af7"/>
              <w:ind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22" w:type="dxa"/>
          </w:tcPr>
          <w:p w14:paraId="740F15B4" w14:textId="77777777" w:rsidR="004B7385" w:rsidRDefault="004B7385" w:rsidP="00377C16">
            <w:pPr>
              <w:pStyle w:val="af7"/>
              <w:ind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3245" w:type="dxa"/>
          </w:tcPr>
          <w:p w14:paraId="01C084B8" w14:textId="136AE747" w:rsidR="004B7385" w:rsidRDefault="00CB583B" w:rsidP="00377C16">
            <w:pPr>
              <w:pStyle w:val="af7"/>
              <w:ind w:firstLine="0"/>
              <w:jc w:val="center"/>
            </w:pPr>
            <w:r>
              <w:rPr>
                <w:rFonts w:hint="eastAsia"/>
              </w:rPr>
              <w:t>비밀번호</w:t>
            </w:r>
          </w:p>
        </w:tc>
      </w:tr>
      <w:tr w:rsidR="004B7385" w14:paraId="1F74E525" w14:textId="77777777" w:rsidTr="00466B68">
        <w:trPr>
          <w:jc w:val="center"/>
        </w:trPr>
        <w:tc>
          <w:tcPr>
            <w:tcW w:w="1669" w:type="dxa"/>
            <w:vMerge/>
            <w:shd w:val="clear" w:color="auto" w:fill="C6D9F1"/>
            <w:vAlign w:val="center"/>
          </w:tcPr>
          <w:p w14:paraId="6F4A3E04" w14:textId="77777777" w:rsidR="004B7385" w:rsidRPr="00DA1560" w:rsidRDefault="004B7385" w:rsidP="004B7385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51" w:type="dxa"/>
          </w:tcPr>
          <w:p w14:paraId="0E3A0642" w14:textId="77777777" w:rsidR="004B7385" w:rsidRDefault="004B7385" w:rsidP="004B7385">
            <w:pPr>
              <w:pStyle w:val="af7"/>
              <w:ind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22" w:type="dxa"/>
          </w:tcPr>
          <w:p w14:paraId="630ECD8B" w14:textId="77777777" w:rsidR="004B7385" w:rsidRDefault="004B7385" w:rsidP="004B7385">
            <w:pPr>
              <w:pStyle w:val="af7"/>
              <w:ind w:firstLine="0"/>
              <w:jc w:val="center"/>
            </w:pPr>
            <w:r>
              <w:t>email</w:t>
            </w:r>
          </w:p>
        </w:tc>
        <w:tc>
          <w:tcPr>
            <w:tcW w:w="3245" w:type="dxa"/>
          </w:tcPr>
          <w:p w14:paraId="49F036D8" w14:textId="52446DF0" w:rsidR="004B7385" w:rsidRDefault="00CB583B" w:rsidP="004B7385">
            <w:pPr>
              <w:pStyle w:val="af7"/>
              <w:ind w:firstLine="0"/>
              <w:jc w:val="center"/>
            </w:pPr>
            <w:r>
              <w:rPr>
                <w:rFonts w:hint="eastAsia"/>
              </w:rPr>
              <w:t>이메일</w:t>
            </w:r>
          </w:p>
        </w:tc>
      </w:tr>
      <w:tr w:rsidR="004B7385" w14:paraId="01B21F9F" w14:textId="77777777" w:rsidTr="00466B68">
        <w:trPr>
          <w:jc w:val="center"/>
        </w:trPr>
        <w:tc>
          <w:tcPr>
            <w:tcW w:w="1669" w:type="dxa"/>
            <w:vMerge/>
            <w:shd w:val="clear" w:color="auto" w:fill="C6D9F1"/>
            <w:vAlign w:val="center"/>
          </w:tcPr>
          <w:p w14:paraId="62878CC3" w14:textId="77777777" w:rsidR="004B7385" w:rsidRPr="00DA1560" w:rsidRDefault="004B7385" w:rsidP="004B7385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51" w:type="dxa"/>
          </w:tcPr>
          <w:p w14:paraId="05300A42" w14:textId="77777777" w:rsidR="004B7385" w:rsidRDefault="004B7385" w:rsidP="004B7385">
            <w:pPr>
              <w:pStyle w:val="af7"/>
              <w:ind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22" w:type="dxa"/>
          </w:tcPr>
          <w:p w14:paraId="1F062B4B" w14:textId="77777777" w:rsidR="004B7385" w:rsidRDefault="004B7385" w:rsidP="004B7385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</w:tcPr>
          <w:p w14:paraId="4AB7A141" w14:textId="77777777" w:rsidR="004B7385" w:rsidRDefault="004B7385" w:rsidP="004B7385">
            <w:pPr>
              <w:pStyle w:val="af7"/>
              <w:ind w:firstLine="0"/>
              <w:jc w:val="center"/>
            </w:pPr>
            <w:r>
              <w:rPr>
                <w:rFonts w:hint="eastAsia"/>
              </w:rPr>
              <w:t>이름</w:t>
            </w:r>
          </w:p>
        </w:tc>
      </w:tr>
      <w:tr w:rsidR="00DD1DCC" w14:paraId="5D05E6E5" w14:textId="77777777" w:rsidTr="00DD1DCC">
        <w:trPr>
          <w:trHeight w:val="1864"/>
          <w:jc w:val="center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0F6685DB" w14:textId="77777777" w:rsidR="00DD1DCC" w:rsidRPr="00DA1560" w:rsidRDefault="00DD1DCC" w:rsidP="004B7385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</w:tcPr>
          <w:tbl>
            <w:tblPr>
              <w:tblpPr w:leftFromText="142" w:rightFromText="142" w:vertAnchor="text" w:horzAnchor="margin" w:tblpY="3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DD1DCC" w14:paraId="3176CBE6" w14:textId="77777777" w:rsidTr="00466B68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B29D80E" w14:textId="77777777" w:rsidR="00DD1DCC" w:rsidRDefault="00DD1DCC" w:rsidP="00466B68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F528573" w14:textId="77777777" w:rsidR="00DD1DCC" w:rsidRDefault="00DD1DCC" w:rsidP="00466B68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BD66A10" w14:textId="77777777" w:rsidR="00DD1DCC" w:rsidRDefault="00DD1DCC" w:rsidP="00466B68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BAFC71F" w14:textId="77777777" w:rsidR="00DD1DCC" w:rsidRDefault="00DD1DCC" w:rsidP="00466B68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DD1DCC" w14:paraId="2602784C" w14:textId="77777777" w:rsidTr="00466B68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791604" w14:textId="77777777" w:rsidR="00DD1DCC" w:rsidRDefault="00DD1DCC" w:rsidP="00466B68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boolean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4E5AAB" w14:textId="77777777" w:rsidR="00DD1DCC" w:rsidRDefault="00DD1DCC" w:rsidP="00466B68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register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F902FA" w14:textId="77777777" w:rsidR="00DD1DCC" w:rsidRDefault="00DD1DCC" w:rsidP="00466B68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F3F4C8" w14:textId="77777777" w:rsidR="00DD1DCC" w:rsidRDefault="00DD1DCC" w:rsidP="00466B68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DD1DCC" w14:paraId="3C78563D" w14:textId="77777777" w:rsidTr="00686DA0">
              <w:trPr>
                <w:trHeight w:val="1052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7CDB4B4" w14:textId="77777777" w:rsidR="00DD1DCC" w:rsidRDefault="00DD1DCC" w:rsidP="00466B68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9A46F7" w14:textId="34FC57EF" w:rsidR="00DD1DCC" w:rsidRDefault="00DD1DCC" w:rsidP="00466B68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 xml:space="preserve">User </w:t>
                  </w:r>
                  <w:r>
                    <w:rPr>
                      <w:rFonts w:hint="eastAsia"/>
                    </w:rPr>
                    <w:t>정보를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생성하는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함수이다</w:t>
                  </w:r>
                  <w:r>
                    <w:rPr>
                      <w:rFonts w:hint="eastAsia"/>
                    </w:rPr>
                    <w:t>.</w:t>
                  </w:r>
                </w:p>
                <w:p w14:paraId="6EA148F2" w14:textId="77777777" w:rsidR="00DD1DCC" w:rsidRDefault="00DD1DCC" w:rsidP="00466B68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적절한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정보를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submit </w:t>
                  </w:r>
                  <w:r>
                    <w:rPr>
                      <w:rFonts w:hint="eastAsia"/>
                    </w:rPr>
                    <w:t>했는지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t xml:space="preserve">ex) ID: </w:t>
                  </w:r>
                  <w:r>
                    <w:rPr>
                      <w:rFonts w:hint="eastAsia"/>
                    </w:rPr>
                    <w:t>중복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체크</w:t>
                  </w:r>
                </w:p>
              </w:tc>
            </w:tr>
          </w:tbl>
          <w:p w14:paraId="710B63F0" w14:textId="77777777" w:rsidR="00DD1DCC" w:rsidRPr="00466B68" w:rsidRDefault="00DD1DCC" w:rsidP="004B7385">
            <w:pPr>
              <w:pStyle w:val="af7"/>
              <w:jc w:val="center"/>
            </w:pPr>
          </w:p>
        </w:tc>
      </w:tr>
      <w:tr w:rsidR="00DD1DCC" w14:paraId="64046240" w14:textId="77777777" w:rsidTr="00CB583B">
        <w:trPr>
          <w:trHeight w:val="1863"/>
          <w:jc w:val="center"/>
        </w:trPr>
        <w:tc>
          <w:tcPr>
            <w:tcW w:w="1669" w:type="dxa"/>
            <w:vMerge/>
            <w:shd w:val="clear" w:color="auto" w:fill="C6D9F1"/>
            <w:vAlign w:val="center"/>
          </w:tcPr>
          <w:p w14:paraId="28AB8470" w14:textId="77777777" w:rsidR="00DD1DCC" w:rsidRPr="00DA1560" w:rsidRDefault="00DD1DCC" w:rsidP="004B7385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</w:tcPr>
          <w:tbl>
            <w:tblPr>
              <w:tblpPr w:leftFromText="142" w:rightFromText="142" w:vertAnchor="text" w:horzAnchor="margin" w:tblpY="3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DD1DCC" w14:paraId="79183252" w14:textId="77777777" w:rsidTr="00C076B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EDB956F" w14:textId="77777777" w:rsidR="00DD1DCC" w:rsidRDefault="00DD1DCC" w:rsidP="00DD1DCC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90069C4" w14:textId="77777777" w:rsidR="00DD1DCC" w:rsidRDefault="00DD1DCC" w:rsidP="00DD1DCC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FE63EA6" w14:textId="77777777" w:rsidR="00DD1DCC" w:rsidRDefault="00DD1DCC" w:rsidP="00DD1DCC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EFE33DA" w14:textId="77777777" w:rsidR="00DD1DCC" w:rsidRDefault="00DD1DCC" w:rsidP="00DD1DCC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DD1DCC" w14:paraId="2D470136" w14:textId="77777777" w:rsidTr="00C076B0">
              <w:trPr>
                <w:trHeight w:val="576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4F6502" w14:textId="77777777" w:rsidR="00DD1DCC" w:rsidRDefault="00DD1DCC" w:rsidP="00DD1DCC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boolean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E2C2E2" w14:textId="77777777" w:rsidR="00DD1DCC" w:rsidRDefault="00DD1DCC" w:rsidP="00DD1DCC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login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5B4B0B" w14:textId="77777777" w:rsidR="00DD1DCC" w:rsidRDefault="00DD1DCC" w:rsidP="00DD1DCC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AB10D" w14:textId="77777777" w:rsidR="00DD1DCC" w:rsidRDefault="00DD1DCC" w:rsidP="00DD1DCC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DD1DCC" w14:paraId="0EC22E37" w14:textId="77777777" w:rsidTr="00C076B0">
              <w:trPr>
                <w:trHeight w:val="1014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5016EBA" w14:textId="77777777" w:rsidR="00DD1DCC" w:rsidRDefault="00DD1DCC" w:rsidP="00DD1DCC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01951D" w14:textId="77777777" w:rsidR="00DD1DCC" w:rsidRDefault="00DD1DCC" w:rsidP="00DD1DCC">
                  <w:pPr>
                    <w:pStyle w:val="af7"/>
                    <w:ind w:firstLine="0"/>
                  </w:pPr>
                  <w:r>
                    <w:t xml:space="preserve">User </w:t>
                  </w:r>
                  <w:r>
                    <w:rPr>
                      <w:rFonts w:hint="eastAsia"/>
                    </w:rPr>
                    <w:t>클래스에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ID</w:t>
                  </w:r>
                  <w:r>
                    <w:rPr>
                      <w:rFonts w:hint="eastAsia"/>
                    </w:rPr>
                    <w:t>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password </w:t>
                  </w:r>
                  <w:r>
                    <w:rPr>
                      <w:rFonts w:hint="eastAsia"/>
                    </w:rPr>
                    <w:t>정보가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일치할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인증된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사용자로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서버에서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있게끔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토큰을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발급하는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570488E3" w14:textId="77777777" w:rsidR="00DD1DCC" w:rsidRPr="00DD1DCC" w:rsidRDefault="00DD1DCC" w:rsidP="00466B68">
            <w:pPr>
              <w:pStyle w:val="af7"/>
              <w:ind w:firstLine="0"/>
              <w:jc w:val="center"/>
            </w:pPr>
          </w:p>
        </w:tc>
      </w:tr>
      <w:tr w:rsidR="00DD1DCC" w14:paraId="09AA66C2" w14:textId="77777777" w:rsidTr="00DD1DCC">
        <w:trPr>
          <w:trHeight w:val="1418"/>
          <w:jc w:val="center"/>
        </w:trPr>
        <w:tc>
          <w:tcPr>
            <w:tcW w:w="1669" w:type="dxa"/>
            <w:vMerge/>
            <w:shd w:val="clear" w:color="auto" w:fill="C6D9F1"/>
            <w:vAlign w:val="center"/>
          </w:tcPr>
          <w:p w14:paraId="173A1FC6" w14:textId="77777777" w:rsidR="00DD1DCC" w:rsidRPr="00DA1560" w:rsidRDefault="00DD1DCC" w:rsidP="004B7385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</w:tcPr>
          <w:tbl>
            <w:tblPr>
              <w:tblW w:w="73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6"/>
              <w:gridCol w:w="2267"/>
              <w:gridCol w:w="1700"/>
              <w:gridCol w:w="1843"/>
            </w:tblGrid>
            <w:tr w:rsidR="00DD1DCC" w14:paraId="1F796981" w14:textId="77777777" w:rsidTr="00C076B0">
              <w:trPr>
                <w:trHeight w:val="223"/>
              </w:trPr>
              <w:tc>
                <w:tcPr>
                  <w:tcW w:w="1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2562577" w14:textId="77777777" w:rsidR="00DD1DCC" w:rsidRDefault="00DD1DCC" w:rsidP="00DD1DCC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DE81940" w14:textId="77777777" w:rsidR="00DD1DCC" w:rsidRDefault="00DD1DCC" w:rsidP="00DD1DCC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C1D8FFB" w14:textId="77777777" w:rsidR="00DD1DCC" w:rsidRDefault="00DD1DCC" w:rsidP="00DD1DCC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52960F6" w14:textId="77777777" w:rsidR="00DD1DCC" w:rsidRDefault="00DD1DCC" w:rsidP="00DD1DCC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DD1DCC" w14:paraId="03527025" w14:textId="77777777" w:rsidTr="00C076B0">
              <w:trPr>
                <w:trHeight w:val="288"/>
              </w:trPr>
              <w:tc>
                <w:tcPr>
                  <w:tcW w:w="1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D12CD1" w14:textId="77777777" w:rsidR="00DD1DCC" w:rsidRDefault="00DD1DCC" w:rsidP="00DD1DCC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t>boolean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B1152E" w14:textId="77777777" w:rsidR="00DD1DCC" w:rsidRDefault="00DD1DCC" w:rsidP="00DD1DCC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c</w:t>
                  </w:r>
                  <w:r>
                    <w:t>heckID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867BF3" w14:textId="77777777" w:rsidR="00DD1DCC" w:rsidRDefault="00DD1DCC" w:rsidP="00DD1DCC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4DE4E1" w14:textId="77777777" w:rsidR="00DD1DCC" w:rsidRDefault="00DD1DCC" w:rsidP="00DD1DCC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DD1DCC" w14:paraId="40291B13" w14:textId="77777777" w:rsidTr="00C076B0">
              <w:trPr>
                <w:trHeight w:val="530"/>
              </w:trPr>
              <w:tc>
                <w:tcPr>
                  <w:tcW w:w="1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CA4FE35" w14:textId="77777777" w:rsidR="00DD1DCC" w:rsidRDefault="00DD1DCC" w:rsidP="00DD1DCC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B8E4AA" w14:textId="77777777" w:rsidR="00DD1DCC" w:rsidRDefault="00DD1DCC" w:rsidP="00DD1DCC">
                  <w:pPr>
                    <w:pStyle w:val="af7"/>
                    <w:ind w:firstLine="0"/>
                    <w:jc w:val="left"/>
                  </w:pPr>
                  <w:r>
                    <w:t xml:space="preserve">User </w:t>
                  </w:r>
                  <w:r>
                    <w:rPr>
                      <w:rFonts w:hint="eastAsia"/>
                    </w:rPr>
                    <w:t>클래스에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유저들의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ID</w:t>
                  </w:r>
                  <w:r>
                    <w:rPr>
                      <w:rFonts w:hint="eastAsia"/>
                    </w:rPr>
                    <w:t>정보를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바탕으로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중복되는</w:t>
                  </w:r>
                  <w:r>
                    <w:rPr>
                      <w:rFonts w:hint="eastAsia"/>
                    </w:rPr>
                    <w:t xml:space="preserve"> I</w:t>
                  </w:r>
                  <w:r>
                    <w:t>D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가입을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방지하는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2BE19F56" w14:textId="77777777" w:rsidR="00DD1DCC" w:rsidRPr="00DD1DCC" w:rsidRDefault="00DD1DCC" w:rsidP="00466B68">
            <w:pPr>
              <w:pStyle w:val="af7"/>
              <w:ind w:firstLine="0"/>
              <w:jc w:val="center"/>
            </w:pPr>
          </w:p>
        </w:tc>
      </w:tr>
    </w:tbl>
    <w:p w14:paraId="177226A5" w14:textId="3FAFF1B7" w:rsidR="00686DA0" w:rsidRDefault="00686DA0">
      <w:pPr>
        <w:widowControl/>
        <w:wordWrap/>
        <w:autoSpaceDE/>
        <w:autoSpaceDN/>
        <w:jc w:val="left"/>
        <w:rPr>
          <w:rFonts w:ascii="굴림" w:eastAsia="굴림" w:hAnsi="굴림"/>
          <w:b/>
          <w:sz w:val="24"/>
          <w:szCs w:val="24"/>
        </w:rPr>
      </w:pPr>
    </w:p>
    <w:p w14:paraId="41FAFB33" w14:textId="32D45DD0" w:rsidR="003B3A4F" w:rsidRPr="00686DA0" w:rsidRDefault="00D508F8">
      <w:pPr>
        <w:widowControl/>
        <w:wordWrap/>
        <w:autoSpaceDE/>
        <w:autoSpaceDN/>
        <w:jc w:val="left"/>
        <w:rPr>
          <w:rFonts w:ascii="굴림" w:eastAsia="굴림" w:hAnsi="굴림" w:hint="eastAsia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br w:type="page"/>
      </w:r>
    </w:p>
    <w:tbl>
      <w:tblPr>
        <w:tblpPr w:leftFromText="142" w:rightFromText="142" w:vertAnchor="text" w:tblpXSpec="center" w:tblpY="1"/>
        <w:tblOverlap w:val="never"/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151"/>
        <w:gridCol w:w="2222"/>
        <w:gridCol w:w="3245"/>
      </w:tblGrid>
      <w:tr w:rsidR="003B3A4F" w14:paraId="77ABE262" w14:textId="77777777" w:rsidTr="00686DA0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393D1719" w14:textId="18443FC2" w:rsidR="003B3A4F" w:rsidRPr="00DA1560" w:rsidRDefault="001D3E77" w:rsidP="00686DA0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rFonts w:hint="eastAsia"/>
                <w:b/>
                <w:sz w:val="26"/>
                <w:szCs w:val="26"/>
              </w:rPr>
              <w:lastRenderedPageBreak/>
              <w:t>LearningCourse</w:t>
            </w:r>
            <w:proofErr w:type="spellEnd"/>
          </w:p>
        </w:tc>
      </w:tr>
      <w:tr w:rsidR="003B3A4F" w14:paraId="07558A07" w14:textId="77777777" w:rsidTr="00BC0001">
        <w:trPr>
          <w:trHeight w:val="1159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1818D4AC" w14:textId="77777777" w:rsidR="003B3A4F" w:rsidRPr="00DA1560" w:rsidRDefault="003B3A4F" w:rsidP="00686DA0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1ADC0FC4" w14:textId="0093507A" w:rsidR="003B3A4F" w:rsidRDefault="00BC0001" w:rsidP="00686DA0">
            <w:pPr>
              <w:pStyle w:val="af7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E82F94A" wp14:editId="71A262B9">
                  <wp:extent cx="2505075" cy="904875"/>
                  <wp:effectExtent l="0" t="0" r="9525" b="952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A4F" w14:paraId="60FCF3D5" w14:textId="77777777" w:rsidTr="00686DA0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14:paraId="779CEE61" w14:textId="77777777" w:rsidR="003B3A4F" w:rsidRPr="00DA1560" w:rsidRDefault="003B3A4F" w:rsidP="00686DA0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5A71F626" w14:textId="046BD39D" w:rsidR="003B3A4F" w:rsidRPr="00A370A6" w:rsidRDefault="00686DA0" w:rsidP="00686DA0">
            <w:pPr>
              <w:pStyle w:val="af7"/>
              <w:ind w:firstLine="0"/>
            </w:pPr>
            <w:r>
              <w:rPr>
                <w:rFonts w:hint="eastAsia"/>
              </w:rPr>
              <w:t>수강하고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 w:rsidR="003B3A4F">
              <w:rPr>
                <w:rFonts w:hint="eastAsia"/>
              </w:rPr>
              <w:t>클래스이다</w:t>
            </w:r>
            <w:r w:rsidR="003B3A4F">
              <w:rPr>
                <w:rFonts w:hint="eastAsia"/>
              </w:rPr>
              <w:t>.</w:t>
            </w:r>
            <w:r w:rsidR="003B3A4F">
              <w:t xml:space="preserve"> </w:t>
            </w:r>
            <w:r w:rsidR="003B3A4F">
              <w:rPr>
                <w:rFonts w:hint="eastAsia"/>
              </w:rPr>
              <w:t>서비스에</w:t>
            </w:r>
            <w:r w:rsidR="003B3A4F">
              <w:rPr>
                <w:rFonts w:hint="eastAsia"/>
              </w:rPr>
              <w:t xml:space="preserve"> </w:t>
            </w:r>
            <w:r w:rsidR="003B3A4F">
              <w:rPr>
                <w:rFonts w:hint="eastAsia"/>
              </w:rPr>
              <w:t>사용되는</w:t>
            </w:r>
            <w:r w:rsidR="003B3A4F">
              <w:rPr>
                <w:rFonts w:hint="eastAsia"/>
              </w:rPr>
              <w:t xml:space="preserve"> </w:t>
            </w:r>
            <w:r w:rsidR="00FA2FD5">
              <w:rPr>
                <w:rFonts w:hint="eastAsia"/>
              </w:rPr>
              <w:t>U</w:t>
            </w:r>
            <w:r w:rsidR="00FA2FD5">
              <w:t>ser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 w:rsidR="00C076B0">
              <w:rPr>
                <w:rFonts w:hint="eastAsia"/>
              </w:rPr>
              <w:t>사용자가</w:t>
            </w:r>
            <w:r w:rsidR="00C076B0">
              <w:rPr>
                <w:rFonts w:hint="eastAsia"/>
              </w:rPr>
              <w:t xml:space="preserve"> </w:t>
            </w:r>
            <w:r w:rsidR="00C076B0">
              <w:rPr>
                <w:rFonts w:hint="eastAsia"/>
              </w:rPr>
              <w:t>현재</w:t>
            </w:r>
            <w:r w:rsidR="00C076B0">
              <w:rPr>
                <w:rFonts w:hint="eastAsia"/>
              </w:rPr>
              <w:t xml:space="preserve"> </w:t>
            </w:r>
            <w:r w:rsidR="00C076B0">
              <w:rPr>
                <w:rFonts w:hint="eastAsia"/>
              </w:rPr>
              <w:t>수강중인</w:t>
            </w:r>
            <w:r w:rsidR="00C076B0">
              <w:t xml:space="preserve"> Cours</w:t>
            </w:r>
            <w:r w:rsidR="00C076B0">
              <w:rPr>
                <w:rFonts w:hint="eastAsia"/>
              </w:rPr>
              <w:t>e</w:t>
            </w:r>
            <w:r w:rsidR="00C076B0">
              <w:rPr>
                <w:rFonts w:hint="eastAsia"/>
              </w:rPr>
              <w:t>를</w:t>
            </w:r>
            <w:r w:rsidR="00C076B0">
              <w:rPr>
                <w:rFonts w:hint="eastAsia"/>
              </w:rPr>
              <w:t xml:space="preserve"> </w:t>
            </w:r>
            <w:r w:rsidR="00C076B0">
              <w:rPr>
                <w:rFonts w:hint="eastAsia"/>
              </w:rPr>
              <w:t>조회하는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 w:rsidR="003B3A4F">
              <w:rPr>
                <w:rFonts w:hint="eastAsia"/>
              </w:rPr>
              <w:t>.</w:t>
            </w:r>
          </w:p>
        </w:tc>
      </w:tr>
      <w:tr w:rsidR="003B3A4F" w14:paraId="0C8EFA0A" w14:textId="77777777" w:rsidTr="00686DA0">
        <w:tc>
          <w:tcPr>
            <w:tcW w:w="1669" w:type="dxa"/>
            <w:shd w:val="clear" w:color="auto" w:fill="C6D9F1"/>
            <w:vAlign w:val="center"/>
          </w:tcPr>
          <w:p w14:paraId="63231F06" w14:textId="77777777" w:rsidR="003B3A4F" w:rsidRPr="00DA1560" w:rsidRDefault="003B3A4F" w:rsidP="00686DA0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2151" w:type="dxa"/>
            <w:shd w:val="clear" w:color="auto" w:fill="C6D9F1"/>
            <w:vAlign w:val="center"/>
          </w:tcPr>
          <w:p w14:paraId="556A118E" w14:textId="77777777" w:rsidR="003B3A4F" w:rsidRDefault="003B3A4F" w:rsidP="00686DA0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2222" w:type="dxa"/>
            <w:shd w:val="clear" w:color="auto" w:fill="C6D9F1"/>
            <w:vAlign w:val="center"/>
          </w:tcPr>
          <w:p w14:paraId="61304F66" w14:textId="77777777" w:rsidR="003B3A4F" w:rsidRDefault="003B3A4F" w:rsidP="00686DA0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1562DB97" w14:textId="77777777" w:rsidR="003B3A4F" w:rsidRDefault="003B3A4F" w:rsidP="00686DA0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3B3A4F" w14:paraId="42D4F433" w14:textId="77777777" w:rsidTr="00C076B0">
        <w:trPr>
          <w:trHeight w:val="1413"/>
        </w:trPr>
        <w:tc>
          <w:tcPr>
            <w:tcW w:w="1669" w:type="dxa"/>
            <w:shd w:val="clear" w:color="auto" w:fill="C6D9F1"/>
            <w:vAlign w:val="center"/>
          </w:tcPr>
          <w:p w14:paraId="4A515A00" w14:textId="77777777" w:rsidR="003B3A4F" w:rsidRPr="00DA1560" w:rsidRDefault="003B3A4F" w:rsidP="00686DA0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</w:tcPr>
          <w:tbl>
            <w:tblPr>
              <w:tblpPr w:leftFromText="142" w:rightFromText="142" w:vertAnchor="text" w:horzAnchor="margin" w:tblpY="3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3B3A4F" w14:paraId="6A344465" w14:textId="77777777" w:rsidTr="00686DA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DF681E1" w14:textId="77777777" w:rsidR="003B3A4F" w:rsidRDefault="003B3A4F" w:rsidP="00686DA0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4E150FB" w14:textId="77777777" w:rsidR="003B3A4F" w:rsidRDefault="003B3A4F" w:rsidP="00686DA0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2EC8886" w14:textId="77777777" w:rsidR="003B3A4F" w:rsidRDefault="003B3A4F" w:rsidP="00686DA0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73E4044" w14:textId="77777777" w:rsidR="003B3A4F" w:rsidRDefault="003B3A4F" w:rsidP="00686DA0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B3A4F" w14:paraId="49820740" w14:textId="77777777" w:rsidTr="00686DA0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30D2C5" w14:textId="7A33D7D7" w:rsidR="003B3A4F" w:rsidRDefault="001D3E77" w:rsidP="00686DA0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void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12C7FA" w14:textId="3977139E" w:rsidR="003B3A4F" w:rsidRDefault="001D3E77" w:rsidP="00686DA0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t>showLearningCourse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8E97C4" w14:textId="77777777" w:rsidR="003B3A4F" w:rsidRDefault="003B3A4F" w:rsidP="00686DA0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60FACA" w14:textId="77777777" w:rsidR="003B3A4F" w:rsidRDefault="003B3A4F" w:rsidP="00686DA0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3B3A4F" w14:paraId="23CF83B8" w14:textId="77777777" w:rsidTr="00C076B0">
              <w:trPr>
                <w:trHeight w:val="615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C5D035C" w14:textId="77777777" w:rsidR="003B3A4F" w:rsidRDefault="003B3A4F" w:rsidP="00686DA0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CA9554" w14:textId="6981DCF2" w:rsidR="003B3A4F" w:rsidRDefault="001D3E77" w:rsidP="00686DA0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현재</w:t>
                  </w:r>
                  <w:r w:rsidR="00C076B0">
                    <w:t xml:space="preserve"> </w:t>
                  </w:r>
                  <w:r w:rsidR="00C076B0">
                    <w:rPr>
                      <w:rFonts w:hint="eastAsia"/>
                    </w:rPr>
                    <w:t>U</w:t>
                  </w:r>
                  <w:r w:rsidR="00C076B0">
                    <w:t>ser</w:t>
                  </w:r>
                  <w:r w:rsidR="00C076B0">
                    <w:rPr>
                      <w:rFonts w:hint="eastAsia"/>
                    </w:rPr>
                    <w:t>가</w:t>
                  </w:r>
                  <w:r w:rsidR="00C076B0">
                    <w:rPr>
                      <w:rFonts w:hint="eastAsia"/>
                    </w:rPr>
                    <w:t xml:space="preserve"> </w:t>
                  </w:r>
                  <w:r w:rsidR="00C076B0">
                    <w:rPr>
                      <w:rFonts w:hint="eastAsia"/>
                    </w:rPr>
                    <w:t>수강중인</w:t>
                  </w:r>
                  <w:r w:rsidR="00C076B0">
                    <w:rPr>
                      <w:rFonts w:hint="eastAsia"/>
                    </w:rPr>
                    <w:t xml:space="preserve"> </w:t>
                  </w:r>
                  <w:r w:rsidR="00C076B0">
                    <w:rPr>
                      <w:rFonts w:hint="eastAsia"/>
                    </w:rPr>
                    <w:t>모든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Course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대</w:t>
                  </w:r>
                  <w:r w:rsidR="00C076B0"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정보를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불러온다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67FBD2DA" w14:textId="77777777" w:rsidR="003B3A4F" w:rsidRPr="00C076B0" w:rsidRDefault="003B3A4F" w:rsidP="00686DA0">
            <w:pPr>
              <w:pStyle w:val="af7"/>
              <w:jc w:val="center"/>
            </w:pPr>
          </w:p>
        </w:tc>
      </w:tr>
    </w:tbl>
    <w:p w14:paraId="19F3D14C" w14:textId="77777777" w:rsidR="003B3A4F" w:rsidRDefault="003B3A4F">
      <w:pPr>
        <w:widowControl/>
        <w:wordWrap/>
        <w:autoSpaceDE/>
        <w:autoSpaceDN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br w:type="page"/>
      </w:r>
    </w:p>
    <w:p w14:paraId="506D00BF" w14:textId="35DEE14A" w:rsidR="00D42A4D" w:rsidRDefault="00D42A4D" w:rsidP="00D42A4D"/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990"/>
        <w:gridCol w:w="1383"/>
        <w:gridCol w:w="3245"/>
      </w:tblGrid>
      <w:tr w:rsidR="00D42A4D" w14:paraId="3F3B9D0B" w14:textId="77777777" w:rsidTr="00D42A4D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00C27628" w14:textId="271984D8" w:rsidR="00D42A4D" w:rsidRPr="00DA1560" w:rsidRDefault="00D42A4D" w:rsidP="00D42A4D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 w:rsidRPr="00DA1560">
              <w:rPr>
                <w:b/>
                <w:sz w:val="26"/>
                <w:szCs w:val="26"/>
              </w:rPr>
              <w:t>[</w:t>
            </w:r>
            <w:proofErr w:type="spellStart"/>
            <w:r w:rsidR="003F29D9">
              <w:rPr>
                <w:b/>
                <w:sz w:val="26"/>
                <w:szCs w:val="26"/>
              </w:rPr>
              <w:t>Level</w:t>
            </w:r>
            <w:r>
              <w:rPr>
                <w:rFonts w:hint="eastAsia"/>
                <w:b/>
                <w:sz w:val="26"/>
                <w:szCs w:val="26"/>
              </w:rPr>
              <w:t>T</w:t>
            </w:r>
            <w:r>
              <w:rPr>
                <w:b/>
                <w:sz w:val="26"/>
                <w:szCs w:val="26"/>
              </w:rPr>
              <w:t>est</w:t>
            </w:r>
            <w:proofErr w:type="spellEnd"/>
            <w:r w:rsidRPr="00DA1560">
              <w:rPr>
                <w:b/>
                <w:sz w:val="26"/>
                <w:szCs w:val="26"/>
              </w:rPr>
              <w:t>]</w:t>
            </w:r>
            <w:r>
              <w:rPr>
                <w:b/>
                <w:sz w:val="26"/>
                <w:szCs w:val="26"/>
              </w:rPr>
              <w:t xml:space="preserve"> </w:t>
            </w:r>
          </w:p>
        </w:tc>
      </w:tr>
      <w:tr w:rsidR="00D42A4D" w14:paraId="518D59CE" w14:textId="77777777" w:rsidTr="00D42A4D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6D0497E5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2414EB23" w14:textId="14F4CE46" w:rsidR="00D42A4D" w:rsidRDefault="00BC0001" w:rsidP="00C076B0">
            <w:pPr>
              <w:pStyle w:val="af7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E9A0FC0" wp14:editId="475AF4B1">
                  <wp:extent cx="2505075" cy="1666875"/>
                  <wp:effectExtent l="0" t="0" r="9525" b="952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A4D" w14:paraId="080920E1" w14:textId="77777777" w:rsidTr="00AB2B9F">
        <w:trPr>
          <w:trHeight w:val="210"/>
        </w:trPr>
        <w:tc>
          <w:tcPr>
            <w:tcW w:w="1669" w:type="dxa"/>
            <w:shd w:val="clear" w:color="auto" w:fill="C6D9F1"/>
            <w:vAlign w:val="center"/>
          </w:tcPr>
          <w:p w14:paraId="36BB279A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44EB0AC6" w14:textId="5D270784" w:rsidR="00D42A4D" w:rsidRPr="00A370A6" w:rsidRDefault="00AB2B9F" w:rsidP="00D42A4D">
            <w:pPr>
              <w:pStyle w:val="af7"/>
              <w:ind w:firstLine="0"/>
            </w:pP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 w:rsidR="00D42A4D">
              <w:rPr>
                <w:rFonts w:hint="eastAsia"/>
              </w:rPr>
              <w:t>테스트</w:t>
            </w:r>
            <w:r w:rsidR="00D42A4D">
              <w:rPr>
                <w:rFonts w:hint="eastAsia"/>
              </w:rPr>
              <w:t xml:space="preserve"> </w:t>
            </w:r>
            <w:r w:rsidR="00D42A4D">
              <w:rPr>
                <w:rFonts w:hint="eastAsia"/>
              </w:rPr>
              <w:t>데이터에</w:t>
            </w:r>
            <w:r w:rsidR="00D42A4D">
              <w:rPr>
                <w:rFonts w:hint="eastAsia"/>
              </w:rPr>
              <w:t xml:space="preserve"> </w:t>
            </w:r>
            <w:r w:rsidR="00D42A4D">
              <w:rPr>
                <w:rFonts w:hint="eastAsia"/>
              </w:rPr>
              <w:t>대한</w:t>
            </w:r>
            <w:r w:rsidR="00D42A4D">
              <w:rPr>
                <w:rFonts w:hint="eastAsia"/>
              </w:rPr>
              <w:t xml:space="preserve"> </w:t>
            </w:r>
            <w:r w:rsidR="00D42A4D">
              <w:rPr>
                <w:rFonts w:hint="eastAsia"/>
              </w:rPr>
              <w:t>클래스이다</w:t>
            </w:r>
            <w:r w:rsidR="00D42A4D"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User</w:t>
            </w:r>
            <w:r>
              <w:rPr>
                <w:rFonts w:hint="eastAsia"/>
              </w:rPr>
              <w:t>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진행하기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</w:t>
            </w:r>
            <w:r>
              <w:t>User, Category</w:t>
            </w:r>
            <w:r>
              <w:rPr>
                <w:rFonts w:hint="eastAsia"/>
              </w:rPr>
              <w:t>클래스와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</w:t>
            </w:r>
            <w:r w:rsidR="00FA2FD5">
              <w:rPr>
                <w:rFonts w:hint="eastAsia"/>
              </w:rPr>
              <w:t>으며</w:t>
            </w:r>
            <w:r w:rsidR="00FA2FD5">
              <w:rPr>
                <w:rFonts w:hint="eastAsia"/>
              </w:rPr>
              <w:t xml:space="preserve"> </w:t>
            </w:r>
            <w:r w:rsidR="00FA2FD5">
              <w:rPr>
                <w:rFonts w:hint="eastAsia"/>
              </w:rPr>
              <w:t>테스트</w:t>
            </w:r>
            <w:r w:rsidR="00FA2FD5">
              <w:rPr>
                <w:rFonts w:hint="eastAsia"/>
              </w:rPr>
              <w:t xml:space="preserve"> </w:t>
            </w:r>
            <w:r w:rsidR="00FA2FD5">
              <w:rPr>
                <w:rFonts w:hint="eastAsia"/>
              </w:rPr>
              <w:t>하나</w:t>
            </w:r>
            <w:r w:rsidR="00FA2FD5">
              <w:rPr>
                <w:rFonts w:hint="eastAsia"/>
              </w:rPr>
              <w:t xml:space="preserve"> </w:t>
            </w:r>
            <w:r w:rsidR="00FA2FD5">
              <w:rPr>
                <w:rFonts w:hint="eastAsia"/>
              </w:rPr>
              <w:t>당</w:t>
            </w:r>
            <w:r w:rsidR="00FA2FD5">
              <w:rPr>
                <w:rFonts w:hint="eastAsia"/>
              </w:rPr>
              <w:t xml:space="preserve"> </w:t>
            </w:r>
            <w:r w:rsidR="00FA2FD5">
              <w:rPr>
                <w:rFonts w:hint="eastAsia"/>
              </w:rPr>
              <w:t>여러가지</w:t>
            </w:r>
            <w:r w:rsidR="00FA2FD5">
              <w:rPr>
                <w:rFonts w:hint="eastAsia"/>
              </w:rPr>
              <w:t xml:space="preserve"> </w:t>
            </w:r>
            <w:r w:rsidR="00FA2FD5">
              <w:rPr>
                <w:rFonts w:hint="eastAsia"/>
              </w:rPr>
              <w:t>문제가</w:t>
            </w:r>
            <w:r w:rsidR="00FA2FD5">
              <w:rPr>
                <w:rFonts w:hint="eastAsia"/>
              </w:rPr>
              <w:t xml:space="preserve"> </w:t>
            </w:r>
            <w:r w:rsidR="00FA2FD5">
              <w:rPr>
                <w:rFonts w:hint="eastAsia"/>
              </w:rPr>
              <w:t>있으므로</w:t>
            </w:r>
            <w:r w:rsidR="00FA2FD5">
              <w:rPr>
                <w:rFonts w:hint="eastAsia"/>
              </w:rPr>
              <w:t xml:space="preserve"> </w:t>
            </w:r>
            <w:r w:rsidR="00FA2FD5">
              <w:t xml:space="preserve">Problem </w:t>
            </w:r>
            <w:proofErr w:type="spellStart"/>
            <w:r w:rsidR="00FA2FD5">
              <w:rPr>
                <w:rFonts w:hint="eastAsia"/>
              </w:rPr>
              <w:t>클래스와도</w:t>
            </w:r>
            <w:proofErr w:type="spellEnd"/>
            <w:r w:rsidR="00FA2FD5">
              <w:rPr>
                <w:rFonts w:hint="eastAsia"/>
              </w:rPr>
              <w:t xml:space="preserve"> </w:t>
            </w:r>
            <w:r w:rsidR="00FA2FD5">
              <w:rPr>
                <w:rFonts w:hint="eastAsia"/>
              </w:rPr>
              <w:t>연관이</w:t>
            </w:r>
            <w:r w:rsidR="00FA2FD5">
              <w:rPr>
                <w:rFonts w:hint="eastAsia"/>
              </w:rPr>
              <w:t xml:space="preserve"> </w:t>
            </w:r>
            <w:r w:rsidR="00FA2FD5"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42A4D" w14:paraId="0F306712" w14:textId="77777777" w:rsidTr="00D42A4D">
        <w:tc>
          <w:tcPr>
            <w:tcW w:w="1669" w:type="dxa"/>
            <w:vMerge w:val="restart"/>
            <w:shd w:val="clear" w:color="auto" w:fill="C6D9F1"/>
            <w:vAlign w:val="center"/>
          </w:tcPr>
          <w:p w14:paraId="613F0E22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2990" w:type="dxa"/>
            <w:shd w:val="clear" w:color="auto" w:fill="C6D9F1"/>
            <w:vAlign w:val="center"/>
          </w:tcPr>
          <w:p w14:paraId="4B0E299C" w14:textId="77777777" w:rsidR="00D42A4D" w:rsidRDefault="00D42A4D" w:rsidP="00D42A4D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795F17CA" w14:textId="77777777" w:rsidR="00D42A4D" w:rsidRDefault="00D42A4D" w:rsidP="00D42A4D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5020A395" w14:textId="77777777" w:rsidR="00D42A4D" w:rsidRDefault="00D42A4D" w:rsidP="00D42A4D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D42A4D" w14:paraId="7B0EDFFA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4EEECC25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3A1A8088" w14:textId="77777777" w:rsidR="00D42A4D" w:rsidRPr="00A370A6" w:rsidRDefault="00D42A4D" w:rsidP="00D42A4D">
            <w:pPr>
              <w:pStyle w:val="af7"/>
              <w:ind w:firstLine="0"/>
            </w:pPr>
            <w:r>
              <w:t>int</w:t>
            </w:r>
          </w:p>
        </w:tc>
        <w:tc>
          <w:tcPr>
            <w:tcW w:w="1383" w:type="dxa"/>
          </w:tcPr>
          <w:p w14:paraId="25C1BA20" w14:textId="77777777" w:rsidR="00D42A4D" w:rsidRDefault="00D42A4D" w:rsidP="00D42A4D">
            <w:pPr>
              <w:pStyle w:val="af7"/>
              <w:ind w:firstLine="0"/>
            </w:pPr>
            <w:proofErr w:type="spellStart"/>
            <w:r>
              <w:t>testid</w:t>
            </w:r>
            <w:proofErr w:type="spellEnd"/>
          </w:p>
        </w:tc>
        <w:tc>
          <w:tcPr>
            <w:tcW w:w="3245" w:type="dxa"/>
          </w:tcPr>
          <w:p w14:paraId="140E1380" w14:textId="77777777" w:rsidR="00D42A4D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t</w:t>
            </w:r>
            <w:r>
              <w:t>est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D42A4D" w14:paraId="0F7E28EF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04B368CB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71C7E7AB" w14:textId="77777777" w:rsidR="00D42A4D" w:rsidRPr="00A370A6" w:rsidRDefault="00D42A4D" w:rsidP="00D42A4D">
            <w:pPr>
              <w:pStyle w:val="af7"/>
              <w:ind w:firstLine="0"/>
            </w:pPr>
            <w:r>
              <w:t>List&lt;Problem&gt;</w:t>
            </w:r>
          </w:p>
        </w:tc>
        <w:tc>
          <w:tcPr>
            <w:tcW w:w="1383" w:type="dxa"/>
          </w:tcPr>
          <w:p w14:paraId="1D0F869B" w14:textId="77777777" w:rsidR="00D42A4D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p</w:t>
            </w:r>
            <w:r>
              <w:t>roblems</w:t>
            </w:r>
          </w:p>
        </w:tc>
        <w:tc>
          <w:tcPr>
            <w:tcW w:w="3245" w:type="dxa"/>
          </w:tcPr>
          <w:p w14:paraId="77ABA8F8" w14:textId="77777777" w:rsidR="00D42A4D" w:rsidRDefault="00D42A4D" w:rsidP="00D42A4D">
            <w:pPr>
              <w:pStyle w:val="af7"/>
              <w:ind w:firstLine="0"/>
            </w:pPr>
            <w:r>
              <w:t>test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이루는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문제들을</w:t>
            </w:r>
            <w:r>
              <w:t xml:space="preserve"> </w:t>
            </w:r>
            <w:r>
              <w:rPr>
                <w:rFonts w:hint="eastAsia"/>
              </w:rPr>
              <w:t>말한다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리스트로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표현하였다</w:t>
            </w:r>
            <w:r>
              <w:rPr>
                <w:rFonts w:hint="eastAsia"/>
              </w:rPr>
              <w:t>.</w:t>
            </w:r>
          </w:p>
        </w:tc>
      </w:tr>
      <w:tr w:rsidR="008F6B4D" w14:paraId="599A37B3" w14:textId="77777777" w:rsidTr="008F6B4D">
        <w:trPr>
          <w:trHeight w:val="127"/>
        </w:trPr>
        <w:tc>
          <w:tcPr>
            <w:tcW w:w="1669" w:type="dxa"/>
            <w:vMerge/>
            <w:shd w:val="clear" w:color="auto" w:fill="C6D9F1"/>
            <w:vAlign w:val="center"/>
          </w:tcPr>
          <w:p w14:paraId="141C3D3D" w14:textId="77777777" w:rsidR="008F6B4D" w:rsidRPr="00DA1560" w:rsidRDefault="008F6B4D" w:rsidP="00D42A4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F6B4D" w14:paraId="4EA29F8D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68BF6F8" w14:textId="77777777" w:rsidR="008F6B4D" w:rsidRDefault="008F6B4D" w:rsidP="008F6B4D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28E337A" w14:textId="77777777" w:rsidR="008F6B4D" w:rsidRDefault="008F6B4D" w:rsidP="008F6B4D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459AFAD" w14:textId="77777777" w:rsidR="008F6B4D" w:rsidRDefault="008F6B4D" w:rsidP="008F6B4D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FB57050" w14:textId="77777777" w:rsidR="008F6B4D" w:rsidRDefault="008F6B4D" w:rsidP="008F6B4D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8F6B4D" w14:paraId="685558F3" w14:textId="77777777" w:rsidTr="00ED36E1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CFD30A" w14:textId="77777777" w:rsidR="008F6B4D" w:rsidRDefault="008F6B4D" w:rsidP="008F6B4D">
                  <w:pPr>
                    <w:pStyle w:val="af7"/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b</w:t>
                  </w:r>
                  <w:r>
                    <w:t>oolean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E01945" w14:textId="2A33D30F" w:rsidR="008F6B4D" w:rsidRDefault="008F6B4D" w:rsidP="008F6B4D">
                  <w:pPr>
                    <w:pStyle w:val="af7"/>
                    <w:ind w:firstLine="0"/>
                  </w:pPr>
                  <w:proofErr w:type="spellStart"/>
                  <w:r>
                    <w:t>doTest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3668D3" w14:textId="77777777" w:rsidR="008F6B4D" w:rsidRDefault="008F6B4D" w:rsidP="008F6B4D">
                  <w:pPr>
                    <w:pStyle w:val="af7"/>
                    <w:ind w:firstLine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602AC3" w14:textId="77777777" w:rsidR="008F6B4D" w:rsidRDefault="008F6B4D" w:rsidP="008F6B4D">
                  <w:pPr>
                    <w:pStyle w:val="af7"/>
                    <w:ind w:firstLine="0"/>
                    <w:jc w:val="center"/>
                  </w:pPr>
                  <w:r>
                    <w:t>-</w:t>
                  </w:r>
                </w:p>
              </w:tc>
            </w:tr>
            <w:tr w:rsidR="008F6B4D" w14:paraId="3967AE8F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D424183" w14:textId="77777777" w:rsidR="008F6B4D" w:rsidRDefault="008F6B4D" w:rsidP="008F6B4D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D81342" w14:textId="2D633D5F" w:rsidR="008F6B4D" w:rsidRDefault="008F6B4D" w:rsidP="008F6B4D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테스트를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수행하는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1A661757" w14:textId="77777777" w:rsidR="008F6B4D" w:rsidRPr="008F6B4D" w:rsidRDefault="008F6B4D" w:rsidP="008F6B4D">
            <w:pPr>
              <w:pStyle w:val="af7"/>
              <w:ind w:firstLine="0"/>
              <w:jc w:val="center"/>
            </w:pPr>
          </w:p>
        </w:tc>
      </w:tr>
    </w:tbl>
    <w:p w14:paraId="3B5C3A69" w14:textId="23FE8FA6" w:rsidR="00D42A4D" w:rsidRDefault="00D42A4D" w:rsidP="00D42A4D">
      <w:pPr>
        <w:rPr>
          <w:rFonts w:ascii="굴림" w:eastAsia="굴림" w:hAnsi="굴림"/>
          <w:b/>
          <w:sz w:val="24"/>
          <w:szCs w:val="24"/>
        </w:rPr>
      </w:pPr>
    </w:p>
    <w:p w14:paraId="1FD11AA7" w14:textId="33F83450" w:rsidR="00BC0001" w:rsidRDefault="005C0268" w:rsidP="005C0268">
      <w:pPr>
        <w:widowControl/>
        <w:wordWrap/>
        <w:autoSpaceDE/>
        <w:autoSpaceDN/>
        <w:jc w:val="left"/>
        <w:rPr>
          <w:rFonts w:ascii="굴림" w:eastAsia="굴림" w:hAnsi="굴림" w:hint="eastAsia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br w:type="page"/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990"/>
        <w:gridCol w:w="1383"/>
        <w:gridCol w:w="3245"/>
      </w:tblGrid>
      <w:tr w:rsidR="00D42A4D" w14:paraId="2BD9F59E" w14:textId="77777777" w:rsidTr="00D42A4D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5C39AE20" w14:textId="77777777" w:rsidR="00D42A4D" w:rsidRPr="00DA1560" w:rsidRDefault="00D42A4D" w:rsidP="00D42A4D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 w:rsidRPr="00DA1560">
              <w:rPr>
                <w:b/>
                <w:sz w:val="26"/>
                <w:szCs w:val="26"/>
              </w:rPr>
              <w:lastRenderedPageBreak/>
              <w:t>[</w:t>
            </w:r>
            <w:r>
              <w:rPr>
                <w:rFonts w:hint="eastAsia"/>
                <w:b/>
                <w:sz w:val="26"/>
                <w:szCs w:val="26"/>
              </w:rPr>
              <w:t>P</w:t>
            </w:r>
            <w:r>
              <w:rPr>
                <w:b/>
                <w:sz w:val="26"/>
                <w:szCs w:val="26"/>
              </w:rPr>
              <w:t>roblem</w:t>
            </w:r>
            <w:r w:rsidRPr="00DA1560">
              <w:rPr>
                <w:b/>
                <w:sz w:val="26"/>
                <w:szCs w:val="26"/>
              </w:rPr>
              <w:t>]</w:t>
            </w:r>
            <w:r>
              <w:rPr>
                <w:b/>
                <w:sz w:val="26"/>
                <w:szCs w:val="26"/>
              </w:rPr>
              <w:t xml:space="preserve"> </w:t>
            </w:r>
          </w:p>
        </w:tc>
      </w:tr>
      <w:tr w:rsidR="00D42A4D" w14:paraId="7022F7A1" w14:textId="77777777" w:rsidTr="00D42A4D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63B068C4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5B01D3B0" w14:textId="2DEBA54C" w:rsidR="00D42A4D" w:rsidRDefault="00BC0001" w:rsidP="00980E69">
            <w:pPr>
              <w:pStyle w:val="af7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43127EE" wp14:editId="2CD5AEB4">
                  <wp:extent cx="2190750" cy="2162175"/>
                  <wp:effectExtent l="0" t="0" r="0" b="952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A4D" w14:paraId="0ADE6182" w14:textId="77777777" w:rsidTr="00980E69">
        <w:trPr>
          <w:trHeight w:val="733"/>
        </w:trPr>
        <w:tc>
          <w:tcPr>
            <w:tcW w:w="1669" w:type="dxa"/>
            <w:shd w:val="clear" w:color="auto" w:fill="C6D9F1"/>
            <w:vAlign w:val="center"/>
          </w:tcPr>
          <w:p w14:paraId="0882D387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1DF99539" w14:textId="4E5BB4FB" w:rsidR="00A572ED" w:rsidRPr="00A370A6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클래스이다</w:t>
            </w:r>
            <w:r>
              <w:rPr>
                <w:rFonts w:hint="eastAsia"/>
              </w:rPr>
              <w:t>.</w:t>
            </w:r>
            <w:r w:rsidR="00980E69">
              <w:t xml:space="preserve"> </w:t>
            </w:r>
            <w:proofErr w:type="spellStart"/>
            <w:r w:rsidR="00980E69">
              <w:t>LevelTest</w:t>
            </w:r>
            <w:proofErr w:type="spellEnd"/>
            <w:r w:rsidR="00980E69">
              <w:rPr>
                <w:rFonts w:hint="eastAsia"/>
              </w:rPr>
              <w:t>와</w:t>
            </w:r>
            <w:r w:rsidR="00980E69">
              <w:rPr>
                <w:rFonts w:hint="eastAsia"/>
              </w:rPr>
              <w:t xml:space="preserve"> </w:t>
            </w:r>
            <w:r w:rsidR="00980E69">
              <w:rPr>
                <w:rFonts w:hint="eastAsia"/>
              </w:rPr>
              <w:t>연관이</w:t>
            </w:r>
            <w:r w:rsidR="00980E69">
              <w:rPr>
                <w:rFonts w:hint="eastAsia"/>
              </w:rPr>
              <w:t xml:space="preserve"> </w:t>
            </w:r>
            <w:r w:rsidR="00980E69">
              <w:rPr>
                <w:rFonts w:hint="eastAsia"/>
              </w:rPr>
              <w:t>있고</w:t>
            </w:r>
            <w:r w:rsidR="00980E69">
              <w:rPr>
                <w:rFonts w:hint="eastAsia"/>
              </w:rPr>
              <w:t xml:space="preserve"> </w:t>
            </w:r>
            <w:r w:rsidR="00980E69">
              <w:rPr>
                <w:rFonts w:hint="eastAsia"/>
              </w:rPr>
              <w:t>이에</w:t>
            </w:r>
            <w:r w:rsidR="00980E69">
              <w:rPr>
                <w:rFonts w:hint="eastAsia"/>
              </w:rPr>
              <w:t xml:space="preserve"> </w:t>
            </w:r>
            <w:r w:rsidR="00980E69">
              <w:rPr>
                <w:rFonts w:hint="eastAsia"/>
              </w:rPr>
              <w:t>대해</w:t>
            </w:r>
            <w:r w:rsidR="00980E69">
              <w:rPr>
                <w:rFonts w:hint="eastAsia"/>
              </w:rPr>
              <w:t xml:space="preserve"> </w:t>
            </w:r>
            <w:r w:rsidR="00980E69">
              <w:rPr>
                <w:rFonts w:hint="eastAsia"/>
              </w:rPr>
              <w:t>테스트의</w:t>
            </w:r>
            <w:r w:rsidR="00980E69">
              <w:rPr>
                <w:rFonts w:hint="eastAsia"/>
              </w:rPr>
              <w:t xml:space="preserve"> </w:t>
            </w:r>
            <w:r w:rsidR="00980E69">
              <w:rPr>
                <w:rFonts w:hint="eastAsia"/>
              </w:rPr>
              <w:t>문제를</w:t>
            </w:r>
            <w:r w:rsidR="00980E69">
              <w:rPr>
                <w:rFonts w:hint="eastAsia"/>
              </w:rPr>
              <w:t xml:space="preserve"> </w:t>
            </w:r>
            <w:r w:rsidR="00980E69">
              <w:rPr>
                <w:rFonts w:hint="eastAsia"/>
              </w:rPr>
              <w:t>생성하는</w:t>
            </w:r>
            <w:r w:rsidR="00980E69">
              <w:rPr>
                <w:rFonts w:hint="eastAsia"/>
              </w:rPr>
              <w:t xml:space="preserve"> </w:t>
            </w:r>
            <w:r w:rsidR="00980E69">
              <w:rPr>
                <w:rFonts w:hint="eastAsia"/>
              </w:rPr>
              <w:t>기능을</w:t>
            </w:r>
            <w:r w:rsidR="00980E69">
              <w:rPr>
                <w:rFonts w:hint="eastAsia"/>
              </w:rPr>
              <w:t xml:space="preserve"> </w:t>
            </w:r>
            <w:r w:rsidR="00980E69">
              <w:rPr>
                <w:rFonts w:hint="eastAsia"/>
              </w:rPr>
              <w:t>제공한다</w:t>
            </w:r>
            <w:r w:rsidR="00980E69">
              <w:t>.</w:t>
            </w:r>
          </w:p>
        </w:tc>
      </w:tr>
      <w:tr w:rsidR="00D42A4D" w14:paraId="2074B19E" w14:textId="77777777" w:rsidTr="00D42A4D">
        <w:tc>
          <w:tcPr>
            <w:tcW w:w="1669" w:type="dxa"/>
            <w:vMerge w:val="restart"/>
            <w:shd w:val="clear" w:color="auto" w:fill="C6D9F1"/>
            <w:vAlign w:val="center"/>
          </w:tcPr>
          <w:p w14:paraId="104F7BBD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2990" w:type="dxa"/>
            <w:shd w:val="clear" w:color="auto" w:fill="C6D9F1"/>
            <w:vAlign w:val="center"/>
          </w:tcPr>
          <w:p w14:paraId="544ACE63" w14:textId="77777777" w:rsidR="00D42A4D" w:rsidRDefault="00D42A4D" w:rsidP="00D42A4D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54DC85CE" w14:textId="77777777" w:rsidR="00D42A4D" w:rsidRDefault="00D42A4D" w:rsidP="00D42A4D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2B060182" w14:textId="77777777" w:rsidR="00D42A4D" w:rsidRDefault="00D42A4D" w:rsidP="00D42A4D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D42A4D" w14:paraId="676A60C5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543EBAFA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0597FA44" w14:textId="77777777" w:rsidR="00D42A4D" w:rsidRPr="00A370A6" w:rsidRDefault="00D42A4D" w:rsidP="00D42A4D">
            <w:pPr>
              <w:pStyle w:val="af7"/>
              <w:ind w:firstLine="0"/>
            </w:pPr>
            <w:r>
              <w:t>int</w:t>
            </w:r>
          </w:p>
        </w:tc>
        <w:tc>
          <w:tcPr>
            <w:tcW w:w="1383" w:type="dxa"/>
          </w:tcPr>
          <w:p w14:paraId="3268B654" w14:textId="77777777" w:rsidR="00D42A4D" w:rsidRDefault="00D42A4D" w:rsidP="00D42A4D">
            <w:pPr>
              <w:pStyle w:val="af7"/>
              <w:ind w:firstLine="0"/>
            </w:pPr>
            <w:proofErr w:type="spellStart"/>
            <w:r>
              <w:t>problemId</w:t>
            </w:r>
            <w:proofErr w:type="spellEnd"/>
          </w:p>
        </w:tc>
        <w:tc>
          <w:tcPr>
            <w:tcW w:w="3245" w:type="dxa"/>
          </w:tcPr>
          <w:p w14:paraId="7627941F" w14:textId="77777777" w:rsidR="00D42A4D" w:rsidRDefault="00D42A4D" w:rsidP="00D42A4D">
            <w:pPr>
              <w:pStyle w:val="af7"/>
              <w:ind w:firstLine="0"/>
            </w:pPr>
            <w:r>
              <w:t>Problem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D42A4D" w14:paraId="3B0C5654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770F5AFA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23221ADD" w14:textId="77777777" w:rsidR="00D42A4D" w:rsidRPr="00A370A6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3" w:type="dxa"/>
          </w:tcPr>
          <w:p w14:paraId="6E6D5571" w14:textId="77777777" w:rsidR="00D42A4D" w:rsidRDefault="00D42A4D" w:rsidP="00D42A4D">
            <w:pPr>
              <w:pStyle w:val="af7"/>
              <w:ind w:firstLine="0"/>
            </w:pPr>
            <w:r>
              <w:t>question</w:t>
            </w:r>
          </w:p>
        </w:tc>
        <w:tc>
          <w:tcPr>
            <w:tcW w:w="3245" w:type="dxa"/>
          </w:tcPr>
          <w:p w14:paraId="7373C2FD" w14:textId="77777777" w:rsidR="00D42A4D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</w:tr>
      <w:tr w:rsidR="00D42A4D" w14:paraId="0730B071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63589613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588254A1" w14:textId="77777777" w:rsidR="00D42A4D" w:rsidRDefault="00D42A4D" w:rsidP="00D42A4D">
            <w:pPr>
              <w:pStyle w:val="af7"/>
              <w:ind w:firstLine="0"/>
            </w:pPr>
            <w:r>
              <w:t>String</w:t>
            </w:r>
          </w:p>
        </w:tc>
        <w:tc>
          <w:tcPr>
            <w:tcW w:w="1383" w:type="dxa"/>
          </w:tcPr>
          <w:p w14:paraId="1AF59CC0" w14:textId="77777777" w:rsidR="00D42A4D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a</w:t>
            </w:r>
            <w:r>
              <w:t>nswer</w:t>
            </w:r>
          </w:p>
        </w:tc>
        <w:tc>
          <w:tcPr>
            <w:tcW w:w="3245" w:type="dxa"/>
          </w:tcPr>
          <w:p w14:paraId="5B8B39AE" w14:textId="77777777" w:rsidR="00D42A4D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문제의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</w:t>
            </w:r>
          </w:p>
        </w:tc>
      </w:tr>
      <w:tr w:rsidR="00D42A4D" w14:paraId="69321EF7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71ED8590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4029CD17" w14:textId="40FBE37D" w:rsidR="00D42A4D" w:rsidRDefault="003F29D9" w:rsidP="00D42A4D">
            <w:pPr>
              <w:pStyle w:val="af7"/>
              <w:ind w:firstLine="0"/>
            </w:pPr>
            <w:r>
              <w:rPr>
                <w:rFonts w:hint="eastAsia"/>
              </w:rPr>
              <w:t>i</w:t>
            </w:r>
            <w:r w:rsidR="00D42A4D">
              <w:t>nt</w:t>
            </w:r>
          </w:p>
        </w:tc>
        <w:tc>
          <w:tcPr>
            <w:tcW w:w="1383" w:type="dxa"/>
          </w:tcPr>
          <w:p w14:paraId="1EADB4DD" w14:textId="77777777" w:rsidR="00D42A4D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3245" w:type="dxa"/>
          </w:tcPr>
          <w:p w14:paraId="09003D08" w14:textId="0274C7BB" w:rsidR="00D42A4D" w:rsidRDefault="005C0268" w:rsidP="00D42A4D">
            <w:pPr>
              <w:pStyle w:val="af7"/>
              <w:ind w:firstLine="0"/>
            </w:pPr>
            <w:r>
              <w:rPr>
                <w:rFonts w:hint="eastAsia"/>
              </w:rPr>
              <w:t>문제의</w:t>
            </w:r>
            <w:r w:rsidR="00D42A4D">
              <w:rPr>
                <w:rFonts w:hint="eastAsia"/>
              </w:rPr>
              <w:t xml:space="preserve"> </w:t>
            </w:r>
            <w:r w:rsidR="00D42A4D">
              <w:rPr>
                <w:rFonts w:hint="eastAsia"/>
              </w:rPr>
              <w:t>점수</w:t>
            </w:r>
          </w:p>
        </w:tc>
      </w:tr>
      <w:tr w:rsidR="00D42A4D" w14:paraId="07DE4B9A" w14:textId="77777777" w:rsidTr="0020593F">
        <w:trPr>
          <w:trHeight w:val="502"/>
        </w:trPr>
        <w:tc>
          <w:tcPr>
            <w:tcW w:w="1669" w:type="dxa"/>
            <w:shd w:val="clear" w:color="auto" w:fill="C6D9F1"/>
            <w:vAlign w:val="center"/>
          </w:tcPr>
          <w:p w14:paraId="42DAD960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20593F" w14:paraId="6B946762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68A5C21" w14:textId="77777777" w:rsidR="0020593F" w:rsidRDefault="0020593F" w:rsidP="0020593F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4FD1BF5" w14:textId="77777777" w:rsidR="0020593F" w:rsidRDefault="0020593F" w:rsidP="0020593F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D2641CB" w14:textId="77777777" w:rsidR="0020593F" w:rsidRDefault="0020593F" w:rsidP="0020593F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FB70700" w14:textId="77777777" w:rsidR="0020593F" w:rsidRDefault="0020593F" w:rsidP="0020593F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20593F" w14:paraId="2E87D69C" w14:textId="77777777" w:rsidTr="00ED36E1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4F1962" w14:textId="77777777" w:rsidR="0020593F" w:rsidRDefault="0020593F" w:rsidP="0020593F">
                  <w:pPr>
                    <w:pStyle w:val="af7"/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b</w:t>
                  </w:r>
                  <w:r>
                    <w:t>oolean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8D84F6" w14:textId="77777777" w:rsidR="0020593F" w:rsidRDefault="0020593F" w:rsidP="0020593F">
                  <w:pPr>
                    <w:pStyle w:val="af7"/>
                    <w:ind w:firstLine="0"/>
                  </w:pPr>
                  <w:proofErr w:type="spellStart"/>
                  <w:r>
                    <w:t>isCorrect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32D2B3" w14:textId="77777777" w:rsidR="0020593F" w:rsidRDefault="0020593F" w:rsidP="0020593F">
                  <w:pPr>
                    <w:pStyle w:val="af7"/>
                    <w:ind w:firstLine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C9BDEC" w14:textId="77777777" w:rsidR="0020593F" w:rsidRDefault="0020593F" w:rsidP="0020593F">
                  <w:pPr>
                    <w:pStyle w:val="af7"/>
                    <w:ind w:firstLine="0"/>
                    <w:jc w:val="center"/>
                  </w:pPr>
                  <w:r>
                    <w:t>-</w:t>
                  </w:r>
                </w:p>
              </w:tc>
            </w:tr>
            <w:tr w:rsidR="0020593F" w14:paraId="619A3682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C40F8AA" w14:textId="77777777" w:rsidR="0020593F" w:rsidRDefault="0020593F" w:rsidP="0020593F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904B01" w14:textId="5891CE48" w:rsidR="0020593F" w:rsidRDefault="0020593F" w:rsidP="0020593F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문제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맞았는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틀렸는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함수이다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LevelTest</w:t>
                  </w:r>
                  <w:proofErr w:type="spellEnd"/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테스트를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진행한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사용자의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답이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answer attribute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답과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맞는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비교를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하면서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맞았는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틀렸는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검사한다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</w:p>
              </w:tc>
            </w:tr>
          </w:tbl>
          <w:p w14:paraId="6A382B34" w14:textId="77777777" w:rsidR="00D42A4D" w:rsidRPr="0020593F" w:rsidRDefault="00D42A4D" w:rsidP="00D42A4D">
            <w:pPr>
              <w:pStyle w:val="af7"/>
              <w:ind w:firstLine="0"/>
              <w:jc w:val="center"/>
            </w:pPr>
          </w:p>
        </w:tc>
      </w:tr>
    </w:tbl>
    <w:p w14:paraId="0EE7ECDB" w14:textId="77777777" w:rsidR="00D42A4D" w:rsidRPr="00482FAC" w:rsidRDefault="00D42A4D" w:rsidP="00D42A4D">
      <w:pPr>
        <w:rPr>
          <w:rFonts w:ascii="굴림" w:eastAsia="굴림" w:hAnsi="굴림"/>
          <w:b/>
          <w:sz w:val="24"/>
          <w:szCs w:val="24"/>
        </w:rPr>
      </w:pPr>
    </w:p>
    <w:p w14:paraId="72764215" w14:textId="5A186B71" w:rsidR="00D42A4D" w:rsidRDefault="00D42A4D" w:rsidP="00D42A4D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br w:type="page"/>
      </w:r>
    </w:p>
    <w:p w14:paraId="6BC8CD49" w14:textId="12BA7402" w:rsidR="00D42A4D" w:rsidRDefault="00D42A4D" w:rsidP="00D42A4D"/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408"/>
        <w:gridCol w:w="1965"/>
        <w:gridCol w:w="3245"/>
      </w:tblGrid>
      <w:tr w:rsidR="00D42A4D" w14:paraId="4F1E8256" w14:textId="77777777" w:rsidTr="00D42A4D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11784C94" w14:textId="2949BD0C" w:rsidR="00D42A4D" w:rsidRPr="00DA1560" w:rsidRDefault="00D42A4D" w:rsidP="00D42A4D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 w:rsidRPr="00DA1560">
              <w:rPr>
                <w:b/>
                <w:sz w:val="26"/>
                <w:szCs w:val="26"/>
              </w:rPr>
              <w:t>[</w:t>
            </w:r>
            <w:proofErr w:type="spellStart"/>
            <w:r w:rsidR="00A572ED">
              <w:rPr>
                <w:b/>
                <w:sz w:val="26"/>
                <w:szCs w:val="26"/>
              </w:rPr>
              <w:t>Level</w:t>
            </w:r>
            <w:r>
              <w:rPr>
                <w:b/>
                <w:sz w:val="26"/>
                <w:szCs w:val="26"/>
              </w:rPr>
              <w:t>TestResult</w:t>
            </w:r>
            <w:proofErr w:type="spellEnd"/>
            <w:r w:rsidRPr="00DA1560">
              <w:rPr>
                <w:b/>
                <w:sz w:val="26"/>
                <w:szCs w:val="26"/>
              </w:rPr>
              <w:t>]</w:t>
            </w:r>
            <w:r>
              <w:rPr>
                <w:b/>
                <w:sz w:val="26"/>
                <w:szCs w:val="26"/>
              </w:rPr>
              <w:t xml:space="preserve"> </w:t>
            </w:r>
          </w:p>
        </w:tc>
      </w:tr>
      <w:tr w:rsidR="00D42A4D" w14:paraId="5615B568" w14:textId="77777777" w:rsidTr="00D42A4D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607AFC66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35FD6B9A" w14:textId="11D74E8C" w:rsidR="00D42A4D" w:rsidRDefault="005C0268" w:rsidP="00A572ED">
            <w:pPr>
              <w:pStyle w:val="af7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BED0E74" wp14:editId="20503775">
                  <wp:extent cx="1809750" cy="1285875"/>
                  <wp:effectExtent l="0" t="0" r="0" b="9525"/>
                  <wp:docPr id="105" name="그림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A4D" w14:paraId="3D408443" w14:textId="77777777" w:rsidTr="00A572ED">
        <w:trPr>
          <w:trHeight w:val="657"/>
        </w:trPr>
        <w:tc>
          <w:tcPr>
            <w:tcW w:w="1669" w:type="dxa"/>
            <w:shd w:val="clear" w:color="auto" w:fill="C6D9F1"/>
            <w:vAlign w:val="center"/>
          </w:tcPr>
          <w:p w14:paraId="19DD350B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5648ADCD" w14:textId="1BA499FC" w:rsidR="00A572ED" w:rsidRPr="00A370A6" w:rsidRDefault="00A572ED" w:rsidP="00A572ED">
            <w:pPr>
              <w:pStyle w:val="af7"/>
              <w:ind w:firstLine="0"/>
            </w:pPr>
            <w:r>
              <w:rPr>
                <w:rFonts w:hint="eastAsia"/>
              </w:rPr>
              <w:t>테스트에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서비스에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LevelTest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</w:p>
        </w:tc>
      </w:tr>
      <w:tr w:rsidR="00A572ED" w14:paraId="2ABFE9B2" w14:textId="77777777" w:rsidTr="00D42A4D">
        <w:tc>
          <w:tcPr>
            <w:tcW w:w="1669" w:type="dxa"/>
            <w:vMerge w:val="restart"/>
            <w:shd w:val="clear" w:color="auto" w:fill="C6D9F1"/>
            <w:vAlign w:val="center"/>
          </w:tcPr>
          <w:p w14:paraId="6F1EE2AB" w14:textId="77777777" w:rsidR="00A572ED" w:rsidRPr="00DA1560" w:rsidRDefault="00A572E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2408" w:type="dxa"/>
            <w:shd w:val="clear" w:color="auto" w:fill="C6D9F1"/>
            <w:vAlign w:val="center"/>
          </w:tcPr>
          <w:p w14:paraId="0EEA9C48" w14:textId="77777777" w:rsidR="00A572ED" w:rsidRDefault="00A572ED" w:rsidP="00D42A4D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965" w:type="dxa"/>
            <w:shd w:val="clear" w:color="auto" w:fill="C6D9F1"/>
            <w:vAlign w:val="center"/>
          </w:tcPr>
          <w:p w14:paraId="597A27D5" w14:textId="77777777" w:rsidR="00A572ED" w:rsidRDefault="00A572ED" w:rsidP="00D42A4D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3E5700A1" w14:textId="77777777" w:rsidR="00A572ED" w:rsidRDefault="00A572ED" w:rsidP="00D42A4D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A572ED" w14:paraId="1D565F8B" w14:textId="77777777" w:rsidTr="00A572ED">
        <w:trPr>
          <w:trHeight w:val="360"/>
        </w:trPr>
        <w:tc>
          <w:tcPr>
            <w:tcW w:w="1669" w:type="dxa"/>
            <w:vMerge/>
            <w:shd w:val="clear" w:color="auto" w:fill="C6D9F1"/>
            <w:vAlign w:val="center"/>
          </w:tcPr>
          <w:p w14:paraId="1F7516E6" w14:textId="77777777" w:rsidR="00A572ED" w:rsidRPr="00DA1560" w:rsidRDefault="00A572ED" w:rsidP="00D42A4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408" w:type="dxa"/>
          </w:tcPr>
          <w:p w14:paraId="69FC4919" w14:textId="112B261D" w:rsidR="00A572ED" w:rsidRDefault="00A572ED" w:rsidP="00D42A4D">
            <w:pPr>
              <w:pStyle w:val="af7"/>
              <w:ind w:firstLine="0"/>
            </w:pPr>
            <w:r>
              <w:t>int</w:t>
            </w:r>
          </w:p>
        </w:tc>
        <w:tc>
          <w:tcPr>
            <w:tcW w:w="1965" w:type="dxa"/>
          </w:tcPr>
          <w:p w14:paraId="0E8D323B" w14:textId="054BA4FA" w:rsidR="00A572ED" w:rsidRDefault="00A572ED" w:rsidP="00D42A4D">
            <w:pPr>
              <w:pStyle w:val="af7"/>
              <w:ind w:firstLine="0"/>
            </w:pPr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3245" w:type="dxa"/>
          </w:tcPr>
          <w:p w14:paraId="59CCB55C" w14:textId="2F29D1A8" w:rsidR="00A572ED" w:rsidRPr="00F1395D" w:rsidRDefault="00F1395D" w:rsidP="00D42A4D">
            <w:pPr>
              <w:pStyle w:val="af7"/>
              <w:ind w:firstLine="0"/>
            </w:pP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C</w:t>
            </w:r>
            <w:r>
              <w:t>ategory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변수이다</w:t>
            </w:r>
            <w:r>
              <w:rPr>
                <w:rFonts w:hint="eastAsia"/>
              </w:rPr>
              <w:t>.</w:t>
            </w:r>
          </w:p>
        </w:tc>
      </w:tr>
      <w:tr w:rsidR="00A572ED" w14:paraId="118BECD7" w14:textId="77777777" w:rsidTr="00D42A4D">
        <w:trPr>
          <w:trHeight w:val="360"/>
        </w:trPr>
        <w:tc>
          <w:tcPr>
            <w:tcW w:w="1669" w:type="dxa"/>
            <w:vMerge/>
            <w:shd w:val="clear" w:color="auto" w:fill="C6D9F1"/>
            <w:vAlign w:val="center"/>
          </w:tcPr>
          <w:p w14:paraId="6C845505" w14:textId="77777777" w:rsidR="00A572ED" w:rsidRPr="00DA1560" w:rsidRDefault="00A572ED" w:rsidP="00A572E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408" w:type="dxa"/>
          </w:tcPr>
          <w:p w14:paraId="2BBE873F" w14:textId="63ACE509" w:rsidR="00A572ED" w:rsidRDefault="00A572ED" w:rsidP="00A572ED">
            <w:pPr>
              <w:pStyle w:val="af7"/>
              <w:ind w:firstLine="0"/>
            </w:pPr>
            <w:r>
              <w:t>int</w:t>
            </w:r>
          </w:p>
        </w:tc>
        <w:tc>
          <w:tcPr>
            <w:tcW w:w="1965" w:type="dxa"/>
          </w:tcPr>
          <w:p w14:paraId="47573B0D" w14:textId="7ADB757D" w:rsidR="00A572ED" w:rsidRDefault="00A572ED" w:rsidP="00A572ED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3245" w:type="dxa"/>
          </w:tcPr>
          <w:p w14:paraId="78814047" w14:textId="1593626D" w:rsidR="00F1395D" w:rsidRDefault="00F1395D" w:rsidP="00A572ED">
            <w:pPr>
              <w:pStyle w:val="af7"/>
              <w:ind w:firstLine="0"/>
            </w:pPr>
            <w:r>
              <w:t>Test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점수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변수이다</w:t>
            </w:r>
            <w:r>
              <w:rPr>
                <w:rFonts w:hint="eastAsia"/>
              </w:rPr>
              <w:t>.</w:t>
            </w:r>
          </w:p>
        </w:tc>
      </w:tr>
      <w:tr w:rsidR="00A572ED" w14:paraId="5BB89669" w14:textId="77777777" w:rsidTr="00D42A4D">
        <w:trPr>
          <w:trHeight w:val="1664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159C182A" w14:textId="77777777" w:rsidR="00A572ED" w:rsidRPr="00DA1560" w:rsidRDefault="00A572ED" w:rsidP="00A572E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F1395D" w14:paraId="16D66653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3EEF8A2" w14:textId="77777777" w:rsidR="00F1395D" w:rsidRDefault="00F1395D" w:rsidP="00F1395D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1C52F8C" w14:textId="77777777" w:rsidR="00F1395D" w:rsidRDefault="00F1395D" w:rsidP="00F1395D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4BDFFC0" w14:textId="77777777" w:rsidR="00F1395D" w:rsidRDefault="00F1395D" w:rsidP="00F1395D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809462F" w14:textId="77777777" w:rsidR="00F1395D" w:rsidRDefault="00F1395D" w:rsidP="00F1395D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F1395D" w14:paraId="7870CF03" w14:textId="77777777" w:rsidTr="00ED36E1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202B56" w14:textId="77777777" w:rsidR="00F1395D" w:rsidRDefault="00F1395D" w:rsidP="00F1395D">
                  <w:pPr>
                    <w:pStyle w:val="af7"/>
                    <w:ind w:firstLine="0"/>
                  </w:pPr>
                  <w:r>
                    <w:rPr>
                      <w:rFonts w:hint="eastAsia"/>
                    </w:rPr>
                    <w:t>v</w:t>
                  </w:r>
                  <w:r>
                    <w:t>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2B4A05" w14:textId="77777777" w:rsidR="00F1395D" w:rsidRDefault="00F1395D" w:rsidP="00F1395D">
                  <w:pPr>
                    <w:pStyle w:val="af7"/>
                    <w:ind w:firstLine="0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e</w:t>
                  </w:r>
                  <w:r>
                    <w:t>valuateLevel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C3A278" w14:textId="77777777" w:rsidR="00F1395D" w:rsidRDefault="00F1395D" w:rsidP="00F1395D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3CAAC9" w14:textId="77777777" w:rsidR="00F1395D" w:rsidRDefault="00F1395D" w:rsidP="00F1395D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F1395D" w14:paraId="0CE3E851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AC298CF" w14:textId="77777777" w:rsidR="00F1395D" w:rsidRDefault="00F1395D" w:rsidP="00F1395D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6CF446" w14:textId="77777777" w:rsidR="00F1395D" w:rsidRDefault="00F1395D" w:rsidP="00F1395D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테스트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사용자의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점수와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특정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Category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대한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평균을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비교하여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사용자의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수준을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측정하는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t xml:space="preserve">Category </w:t>
                  </w:r>
                  <w:r>
                    <w:rPr>
                      <w:rFonts w:hint="eastAsia"/>
                    </w:rPr>
                    <w:t>객체는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t>LevelTest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객체의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attribute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7D5908EE" w14:textId="77777777" w:rsidR="00A572ED" w:rsidRDefault="00A572ED" w:rsidP="00A572ED">
            <w:pPr>
              <w:pStyle w:val="af7"/>
              <w:ind w:firstLine="0"/>
              <w:jc w:val="center"/>
            </w:pPr>
          </w:p>
        </w:tc>
      </w:tr>
      <w:tr w:rsidR="00A572ED" w14:paraId="36599924" w14:textId="77777777" w:rsidTr="00D42A4D">
        <w:trPr>
          <w:trHeight w:val="1372"/>
        </w:trPr>
        <w:tc>
          <w:tcPr>
            <w:tcW w:w="1669" w:type="dxa"/>
            <w:vMerge/>
            <w:shd w:val="clear" w:color="auto" w:fill="C6D9F1"/>
            <w:vAlign w:val="center"/>
          </w:tcPr>
          <w:p w14:paraId="536F0F0A" w14:textId="77777777" w:rsidR="00A572ED" w:rsidRPr="00DA1560" w:rsidRDefault="00A572ED" w:rsidP="00A572E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F1395D" w14:paraId="35EC4CB2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D3425DE" w14:textId="77777777" w:rsidR="00F1395D" w:rsidRDefault="00F1395D" w:rsidP="00F1395D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49D99AE" w14:textId="77777777" w:rsidR="00F1395D" w:rsidRDefault="00F1395D" w:rsidP="00F1395D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D1D6E7E" w14:textId="77777777" w:rsidR="00F1395D" w:rsidRDefault="00F1395D" w:rsidP="00F1395D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D24C025" w14:textId="77777777" w:rsidR="00F1395D" w:rsidRDefault="00F1395D" w:rsidP="00F1395D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F1395D" w14:paraId="1C09A8D2" w14:textId="77777777" w:rsidTr="00ED36E1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4708E1" w14:textId="77777777" w:rsidR="00F1395D" w:rsidRDefault="00F1395D" w:rsidP="00F1395D">
                  <w:pPr>
                    <w:pStyle w:val="af7"/>
                    <w:ind w:firstLine="0"/>
                  </w:pPr>
                  <w:r>
                    <w:rPr>
                      <w:rFonts w:hint="eastAsia"/>
                    </w:rPr>
                    <w:t>v</w:t>
                  </w:r>
                  <w:r>
                    <w:t>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2C6CC4" w14:textId="08C2CD90" w:rsidR="00F1395D" w:rsidRDefault="00F1395D" w:rsidP="00F1395D">
                  <w:pPr>
                    <w:pStyle w:val="af7"/>
                    <w:ind w:firstLine="0"/>
                  </w:pPr>
                  <w:proofErr w:type="spellStart"/>
                  <w:proofErr w:type="gramStart"/>
                  <w:r>
                    <w:t>sho</w:t>
                  </w:r>
                  <w:r w:rsidR="00FC319C">
                    <w:rPr>
                      <w:rFonts w:hint="eastAsia"/>
                    </w:rPr>
                    <w:t>w</w:t>
                  </w:r>
                  <w:r w:rsidR="00FC319C">
                    <w:t>Result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556A8E" w14:textId="77777777" w:rsidR="00F1395D" w:rsidRDefault="00F1395D" w:rsidP="00F1395D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E58AC6" w14:textId="77777777" w:rsidR="00F1395D" w:rsidRDefault="00F1395D" w:rsidP="00F1395D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F1395D" w14:paraId="1EFACD4A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99E406E" w14:textId="77777777" w:rsidR="00F1395D" w:rsidRDefault="00F1395D" w:rsidP="00F1395D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1A8206" w14:textId="21CA2455" w:rsidR="00F1395D" w:rsidRDefault="00F1395D" w:rsidP="00F1395D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테스트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사용자의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점수와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상대적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수준을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보여주는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함수이다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</w:p>
              </w:tc>
            </w:tr>
          </w:tbl>
          <w:p w14:paraId="5ABA40ED" w14:textId="77777777" w:rsidR="00A572ED" w:rsidRPr="00F1395D" w:rsidRDefault="00A572ED" w:rsidP="00A572ED">
            <w:pPr>
              <w:pStyle w:val="af7"/>
              <w:ind w:firstLine="0"/>
              <w:jc w:val="center"/>
            </w:pPr>
          </w:p>
        </w:tc>
      </w:tr>
    </w:tbl>
    <w:p w14:paraId="10CAD6C8" w14:textId="1A442930" w:rsidR="00D42A4D" w:rsidRDefault="00D42A4D" w:rsidP="00F1395D">
      <w:r>
        <w:br w:type="page"/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125"/>
        <w:gridCol w:w="2248"/>
        <w:gridCol w:w="3245"/>
      </w:tblGrid>
      <w:tr w:rsidR="00D42A4D" w14:paraId="6A45F5E8" w14:textId="77777777" w:rsidTr="00D42A4D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509E76F2" w14:textId="77777777" w:rsidR="00D42A4D" w:rsidRPr="00DA1560" w:rsidRDefault="00D42A4D" w:rsidP="00D42A4D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 w:rsidRPr="00DA1560">
              <w:rPr>
                <w:b/>
                <w:sz w:val="26"/>
                <w:szCs w:val="26"/>
              </w:rPr>
              <w:lastRenderedPageBreak/>
              <w:t>[</w:t>
            </w:r>
            <w:r>
              <w:rPr>
                <w:rFonts w:hint="eastAsia"/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ategory</w:t>
            </w:r>
            <w:r w:rsidRPr="00DA1560">
              <w:rPr>
                <w:b/>
                <w:sz w:val="26"/>
                <w:szCs w:val="26"/>
              </w:rPr>
              <w:t>]</w:t>
            </w:r>
          </w:p>
        </w:tc>
      </w:tr>
      <w:tr w:rsidR="00D42A4D" w14:paraId="210C7E8E" w14:textId="77777777" w:rsidTr="00D42A4D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18F7B6E0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722F70EF" w14:textId="2295A39C" w:rsidR="00D42A4D" w:rsidRDefault="00BC0001" w:rsidP="00D42A4D">
            <w:pPr>
              <w:pStyle w:val="af7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1B2612D" wp14:editId="1346DC75">
                  <wp:extent cx="2924175" cy="1876425"/>
                  <wp:effectExtent l="0" t="0" r="9525" b="9525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A4D" w14:paraId="5CB4B5FA" w14:textId="77777777" w:rsidTr="00F1395D">
        <w:trPr>
          <w:trHeight w:val="614"/>
        </w:trPr>
        <w:tc>
          <w:tcPr>
            <w:tcW w:w="1669" w:type="dxa"/>
            <w:shd w:val="clear" w:color="auto" w:fill="C6D9F1"/>
            <w:vAlign w:val="center"/>
          </w:tcPr>
          <w:p w14:paraId="775FDFA1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34131FB8" w14:textId="38801C17" w:rsidR="00F1395D" w:rsidRPr="00A370A6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강좌들을</w:t>
            </w:r>
            <w:r>
              <w:rPr>
                <w:rFonts w:hint="eastAsia"/>
              </w:rPr>
              <w:t xml:space="preserve"> </w:t>
            </w:r>
            <w:r>
              <w:t>SW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E3423C">
              <w:rPr>
                <w:rFonts w:hint="eastAsia"/>
              </w:rPr>
              <w:t>강좌는</w:t>
            </w:r>
            <w:r w:rsidR="00E3423C">
              <w:rPr>
                <w:rFonts w:hint="eastAsia"/>
              </w:rPr>
              <w:t xml:space="preserve"> </w:t>
            </w:r>
            <w:r w:rsidR="00E3423C">
              <w:rPr>
                <w:rFonts w:hint="eastAsia"/>
              </w:rPr>
              <w:t>과목별로</w:t>
            </w:r>
            <w:r w:rsidR="00E3423C">
              <w:rPr>
                <w:rFonts w:hint="eastAsia"/>
              </w:rPr>
              <w:t xml:space="preserve"> </w:t>
            </w:r>
            <w:r w:rsidR="00E3423C">
              <w:rPr>
                <w:rFonts w:hint="eastAsia"/>
              </w:rPr>
              <w:t>분류되므로</w:t>
            </w:r>
            <w:r w:rsidR="00E3423C">
              <w:rPr>
                <w:rFonts w:hint="eastAsia"/>
              </w:rPr>
              <w:t xml:space="preserve"> </w:t>
            </w:r>
            <w:r w:rsidR="00E3423C">
              <w:t>Course</w:t>
            </w:r>
            <w:r w:rsidR="00E3423C">
              <w:rPr>
                <w:rFonts w:hint="eastAsia"/>
              </w:rPr>
              <w:t>와</w:t>
            </w:r>
            <w:r w:rsidR="00E3423C">
              <w:rPr>
                <w:rFonts w:hint="eastAsia"/>
              </w:rPr>
              <w:t xml:space="preserve"> </w:t>
            </w:r>
            <w:r w:rsidR="00E3423C">
              <w:rPr>
                <w:rFonts w:hint="eastAsia"/>
              </w:rPr>
              <w:t>연관이</w:t>
            </w:r>
            <w:r w:rsidR="00E3423C">
              <w:rPr>
                <w:rFonts w:hint="eastAsia"/>
              </w:rPr>
              <w:t xml:space="preserve"> </w:t>
            </w:r>
            <w:r w:rsidR="00E3423C">
              <w:rPr>
                <w:rFonts w:hint="eastAsia"/>
              </w:rPr>
              <w:t>있다</w:t>
            </w:r>
            <w:r w:rsidR="00E3423C">
              <w:rPr>
                <w:rFonts w:hint="eastAsia"/>
              </w:rPr>
              <w:t>.</w:t>
            </w:r>
            <w:r w:rsidR="00E3423C">
              <w:t xml:space="preserve"> </w:t>
            </w:r>
            <w:r w:rsidR="00F1395D">
              <w:rPr>
                <w:rFonts w:hint="eastAsia"/>
              </w:rPr>
              <w:t>과목별로</w:t>
            </w:r>
            <w:r w:rsidR="00F1395D">
              <w:rPr>
                <w:rFonts w:hint="eastAsia"/>
              </w:rPr>
              <w:t xml:space="preserve"> </w:t>
            </w:r>
            <w:r w:rsidR="00F1395D">
              <w:rPr>
                <w:rFonts w:hint="eastAsia"/>
              </w:rPr>
              <w:t>레벨</w:t>
            </w:r>
            <w:r w:rsidR="00F1395D">
              <w:rPr>
                <w:rFonts w:hint="eastAsia"/>
              </w:rPr>
              <w:t xml:space="preserve"> </w:t>
            </w:r>
            <w:r w:rsidR="00F1395D">
              <w:rPr>
                <w:rFonts w:hint="eastAsia"/>
              </w:rPr>
              <w:t>테스트를</w:t>
            </w:r>
            <w:r w:rsidR="00F1395D">
              <w:rPr>
                <w:rFonts w:hint="eastAsia"/>
              </w:rPr>
              <w:t xml:space="preserve"> </w:t>
            </w:r>
            <w:r w:rsidR="00F1395D">
              <w:rPr>
                <w:rFonts w:hint="eastAsia"/>
              </w:rPr>
              <w:t>진행하는</w:t>
            </w:r>
            <w:r w:rsidR="00F1395D">
              <w:rPr>
                <w:rFonts w:hint="eastAsia"/>
              </w:rPr>
              <w:t xml:space="preserve"> </w:t>
            </w:r>
            <w:proofErr w:type="spellStart"/>
            <w:r w:rsidR="00F1395D">
              <w:t>LevelTest</w:t>
            </w:r>
            <w:proofErr w:type="spellEnd"/>
            <w:r w:rsidR="00F1395D">
              <w:rPr>
                <w:rFonts w:hint="eastAsia"/>
              </w:rPr>
              <w:t>와</w:t>
            </w:r>
            <w:r w:rsidR="00E3423C">
              <w:rPr>
                <w:rFonts w:hint="eastAsia"/>
              </w:rPr>
              <w:t>도</w:t>
            </w:r>
            <w:r w:rsidR="00E3423C">
              <w:rPr>
                <w:rFonts w:hint="eastAsia"/>
              </w:rPr>
              <w:t xml:space="preserve"> </w:t>
            </w:r>
            <w:r w:rsidR="00E3423C">
              <w:rPr>
                <w:rFonts w:hint="eastAsia"/>
              </w:rPr>
              <w:t>연관이</w:t>
            </w:r>
            <w:r w:rsidR="00E3423C">
              <w:rPr>
                <w:rFonts w:hint="eastAsia"/>
              </w:rPr>
              <w:t xml:space="preserve"> </w:t>
            </w:r>
            <w:r w:rsidR="00E3423C">
              <w:rPr>
                <w:rFonts w:hint="eastAsia"/>
              </w:rPr>
              <w:t>있으며</w:t>
            </w:r>
            <w:r w:rsidR="00F1395D">
              <w:rPr>
                <w:rFonts w:hint="eastAsia"/>
              </w:rPr>
              <w:t xml:space="preserve"> </w:t>
            </w:r>
            <w:r w:rsidR="00F1395D">
              <w:rPr>
                <w:rFonts w:hint="eastAsia"/>
              </w:rPr>
              <w:t>테스트</w:t>
            </w:r>
            <w:r w:rsidR="00F1395D">
              <w:rPr>
                <w:rFonts w:hint="eastAsia"/>
              </w:rPr>
              <w:t xml:space="preserve"> </w:t>
            </w:r>
            <w:r w:rsidR="00F1395D">
              <w:rPr>
                <w:rFonts w:hint="eastAsia"/>
              </w:rPr>
              <w:t>결과에</w:t>
            </w:r>
            <w:r w:rsidR="00F1395D">
              <w:rPr>
                <w:rFonts w:hint="eastAsia"/>
              </w:rPr>
              <w:t xml:space="preserve"> </w:t>
            </w:r>
            <w:r w:rsidR="00F1395D">
              <w:rPr>
                <w:rFonts w:hint="eastAsia"/>
              </w:rPr>
              <w:t>따라</w:t>
            </w:r>
            <w:r w:rsidR="00F1395D">
              <w:rPr>
                <w:rFonts w:hint="eastAsia"/>
              </w:rPr>
              <w:t xml:space="preserve"> </w:t>
            </w:r>
            <w:r w:rsidR="00F1395D">
              <w:rPr>
                <w:rFonts w:hint="eastAsia"/>
              </w:rPr>
              <w:t>적절한</w:t>
            </w:r>
            <w:r w:rsidR="00F1395D">
              <w:rPr>
                <w:rFonts w:hint="eastAsia"/>
              </w:rPr>
              <w:t xml:space="preserve"> </w:t>
            </w:r>
            <w:r w:rsidR="00F1395D">
              <w:rPr>
                <w:rFonts w:hint="eastAsia"/>
              </w:rPr>
              <w:t>난이도의</w:t>
            </w:r>
            <w:r w:rsidR="00F1395D">
              <w:rPr>
                <w:rFonts w:hint="eastAsia"/>
              </w:rPr>
              <w:t xml:space="preserve"> </w:t>
            </w:r>
            <w:r w:rsidR="00F1395D">
              <w:rPr>
                <w:rFonts w:hint="eastAsia"/>
              </w:rPr>
              <w:t>강좌를</w:t>
            </w:r>
            <w:r w:rsidR="00F1395D">
              <w:rPr>
                <w:rFonts w:hint="eastAsia"/>
              </w:rPr>
              <w:t xml:space="preserve"> </w:t>
            </w:r>
            <w:r w:rsidR="00F1395D">
              <w:rPr>
                <w:rFonts w:hint="eastAsia"/>
              </w:rPr>
              <w:t>추천해주는</w:t>
            </w:r>
            <w:r w:rsidR="00F139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 w:rsidR="00F1395D">
              <w:t>.</w:t>
            </w:r>
            <w:r w:rsidR="00E3423C">
              <w:rPr>
                <w:rFonts w:hint="eastAsia"/>
              </w:rPr>
              <w:t xml:space="preserve"> </w:t>
            </w:r>
          </w:p>
        </w:tc>
      </w:tr>
      <w:tr w:rsidR="00D42A4D" w14:paraId="7B271227" w14:textId="77777777" w:rsidTr="00D42A4D">
        <w:tc>
          <w:tcPr>
            <w:tcW w:w="1669" w:type="dxa"/>
            <w:vMerge w:val="restart"/>
            <w:shd w:val="clear" w:color="auto" w:fill="C6D9F1"/>
            <w:vAlign w:val="center"/>
          </w:tcPr>
          <w:p w14:paraId="1BB61363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2125" w:type="dxa"/>
            <w:shd w:val="clear" w:color="auto" w:fill="C6D9F1"/>
            <w:vAlign w:val="center"/>
          </w:tcPr>
          <w:p w14:paraId="33126F18" w14:textId="77777777" w:rsidR="00D42A4D" w:rsidRDefault="00D42A4D" w:rsidP="00D42A4D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2248" w:type="dxa"/>
            <w:shd w:val="clear" w:color="auto" w:fill="C6D9F1"/>
            <w:vAlign w:val="center"/>
          </w:tcPr>
          <w:p w14:paraId="653CB30C" w14:textId="77777777" w:rsidR="00D42A4D" w:rsidRDefault="00D42A4D" w:rsidP="00D42A4D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64ADD090" w14:textId="77777777" w:rsidR="00D42A4D" w:rsidRDefault="00D42A4D" w:rsidP="00D42A4D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D42A4D" w14:paraId="2E8FFB69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24F06D50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25" w:type="dxa"/>
          </w:tcPr>
          <w:p w14:paraId="369E5561" w14:textId="77777777" w:rsidR="00D42A4D" w:rsidRPr="00A370A6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48" w:type="dxa"/>
          </w:tcPr>
          <w:p w14:paraId="733E305E" w14:textId="77777777" w:rsidR="00D42A4D" w:rsidRDefault="00D42A4D" w:rsidP="00D42A4D">
            <w:pPr>
              <w:pStyle w:val="af7"/>
              <w:ind w:firstLine="0"/>
            </w:pPr>
            <w:proofErr w:type="spellStart"/>
            <w:r>
              <w:rPr>
                <w:rFonts w:hint="eastAsia"/>
              </w:rPr>
              <w:t>c</w:t>
            </w:r>
            <w:r>
              <w:t>ategoryName</w:t>
            </w:r>
            <w:proofErr w:type="spellEnd"/>
          </w:p>
        </w:tc>
        <w:tc>
          <w:tcPr>
            <w:tcW w:w="3245" w:type="dxa"/>
          </w:tcPr>
          <w:p w14:paraId="33D286F4" w14:textId="3BB02F1D" w:rsidR="00F1395D" w:rsidRDefault="00F1395D" w:rsidP="00D42A4D">
            <w:pPr>
              <w:pStyle w:val="af7"/>
              <w:ind w:firstLine="0"/>
            </w:pPr>
            <w:r>
              <w:rPr>
                <w:rFonts w:hint="eastAsia"/>
              </w:rPr>
              <w:t>강좌들에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t>SW</w:t>
            </w:r>
            <w:r>
              <w:rPr>
                <w:rFonts w:hint="eastAsia"/>
              </w:rPr>
              <w:t>과목</w:t>
            </w:r>
            <w:r w:rsidR="00FC319C">
              <w:rPr>
                <w:rFonts w:hint="eastAsia"/>
              </w:rPr>
              <w:t>명</w:t>
            </w:r>
          </w:p>
        </w:tc>
      </w:tr>
      <w:tr w:rsidR="00D42A4D" w14:paraId="6E598B2D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64ACAA88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25" w:type="dxa"/>
          </w:tcPr>
          <w:p w14:paraId="4F1716DF" w14:textId="77777777" w:rsidR="00D42A4D" w:rsidRDefault="00D42A4D" w:rsidP="00D42A4D">
            <w:pPr>
              <w:pStyle w:val="af7"/>
              <w:ind w:firstLine="0"/>
            </w:pPr>
            <w:r>
              <w:t>int</w:t>
            </w:r>
          </w:p>
        </w:tc>
        <w:tc>
          <w:tcPr>
            <w:tcW w:w="2248" w:type="dxa"/>
          </w:tcPr>
          <w:p w14:paraId="43D53F54" w14:textId="77777777" w:rsidR="00D42A4D" w:rsidRDefault="00D42A4D" w:rsidP="00D42A4D">
            <w:pPr>
              <w:pStyle w:val="af7"/>
              <w:ind w:firstLine="0"/>
            </w:pPr>
            <w:proofErr w:type="spellStart"/>
            <w:r>
              <w:rPr>
                <w:rFonts w:hint="eastAsia"/>
              </w:rPr>
              <w:t>a</w:t>
            </w:r>
            <w:r>
              <w:t>verageScore</w:t>
            </w:r>
            <w:proofErr w:type="spellEnd"/>
          </w:p>
        </w:tc>
        <w:tc>
          <w:tcPr>
            <w:tcW w:w="3245" w:type="dxa"/>
          </w:tcPr>
          <w:p w14:paraId="66EB5CF2" w14:textId="77777777" w:rsidR="00D42A4D" w:rsidRDefault="00D42A4D" w:rsidP="00D42A4D">
            <w:pPr>
              <w:pStyle w:val="af7"/>
              <w:ind w:firstLine="0"/>
            </w:pPr>
            <w:proofErr w:type="spellStart"/>
            <w:r>
              <w:t>categoryName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</w:t>
            </w:r>
          </w:p>
        </w:tc>
      </w:tr>
      <w:tr w:rsidR="00D42A4D" w14:paraId="23334FF3" w14:textId="77777777" w:rsidTr="00FC319C">
        <w:trPr>
          <w:trHeight w:val="1492"/>
        </w:trPr>
        <w:tc>
          <w:tcPr>
            <w:tcW w:w="1669" w:type="dxa"/>
            <w:shd w:val="clear" w:color="auto" w:fill="C6D9F1"/>
            <w:vAlign w:val="center"/>
          </w:tcPr>
          <w:p w14:paraId="7C3D2053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horzAnchor="margin" w:tblpY="-259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D42A4D" w14:paraId="3C3AB69A" w14:textId="77777777" w:rsidTr="00D42A4D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00E0E68" w14:textId="77777777" w:rsidR="00D42A4D" w:rsidRDefault="00D42A4D" w:rsidP="00D42A4D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64B882B" w14:textId="77777777" w:rsidR="00D42A4D" w:rsidRDefault="00D42A4D" w:rsidP="00D42A4D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AB3B209" w14:textId="77777777" w:rsidR="00D42A4D" w:rsidRDefault="00D42A4D" w:rsidP="00D42A4D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AC1E9FF" w14:textId="77777777" w:rsidR="00D42A4D" w:rsidRDefault="00D42A4D" w:rsidP="00D42A4D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D42A4D" w14:paraId="4DE57A8C" w14:textId="77777777" w:rsidTr="00D42A4D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7BF90E" w14:textId="318D17C2" w:rsidR="00D42A4D" w:rsidRDefault="00DF5A82" w:rsidP="00D42A4D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0E5006" w14:textId="77777777" w:rsidR="00D42A4D" w:rsidRDefault="00D42A4D" w:rsidP="00D42A4D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t>ecommendCourse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20CA06" w14:textId="77777777" w:rsidR="00D42A4D" w:rsidRDefault="00D42A4D" w:rsidP="00D42A4D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F32BD6" w14:textId="77777777" w:rsidR="00D42A4D" w:rsidRDefault="00D42A4D" w:rsidP="00D42A4D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D42A4D" w14:paraId="1E2B3C40" w14:textId="77777777" w:rsidTr="00D42A4D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79B2379" w14:textId="77777777" w:rsidR="00D42A4D" w:rsidRDefault="00D42A4D" w:rsidP="00D42A4D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F14D32" w14:textId="5A68F700" w:rsidR="00D42A4D" w:rsidRDefault="00D42A4D" w:rsidP="00FC319C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사용자의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레벨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테스트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</w:t>
                  </w:r>
                  <w:r w:rsidR="00FC319C">
                    <w:rPr>
                      <w:rFonts w:hint="eastAsia"/>
                    </w:rPr>
                    <w:t xml:space="preserve"> </w:t>
                  </w:r>
                  <w:r w:rsidR="00FC319C">
                    <w:t>level</w:t>
                  </w:r>
                  <w:r>
                    <w:rPr>
                      <w:rFonts w:hint="eastAsia"/>
                    </w:rPr>
                    <w:t>에</w:t>
                  </w:r>
                  <w:r w:rsidR="00DF5A82">
                    <w:rPr>
                      <w:rFonts w:hint="eastAsia"/>
                    </w:rPr>
                    <w:t xml:space="preserve"> </w:t>
                  </w:r>
                  <w:r w:rsidR="00DF5A82">
                    <w:rPr>
                      <w:rFonts w:hint="eastAsia"/>
                    </w:rPr>
                    <w:t>따라</w:t>
                  </w:r>
                  <w:r>
                    <w:t xml:space="preserve"> </w:t>
                  </w:r>
                  <w:r w:rsidR="00FC319C">
                    <w:rPr>
                      <w:rFonts w:hint="eastAsia"/>
                    </w:rPr>
                    <w:t>해당</w:t>
                  </w:r>
                  <w:r w:rsidR="00FC319C">
                    <w:rPr>
                      <w:rFonts w:hint="eastAsia"/>
                    </w:rPr>
                    <w:t xml:space="preserve"> </w:t>
                  </w:r>
                  <w:proofErr w:type="spellStart"/>
                  <w:r w:rsidR="00FC319C">
                    <w:rPr>
                      <w:rFonts w:hint="eastAsia"/>
                    </w:rPr>
                    <w:t>과목의</w:t>
                  </w:r>
                  <w:r>
                    <w:rPr>
                      <w:rFonts w:hint="eastAsia"/>
                    </w:rPr>
                    <w:t>적절한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강좌를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추천해주는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함수이다</w:t>
                  </w:r>
                  <w:r>
                    <w:rPr>
                      <w:rFonts w:hint="eastAsia"/>
                    </w:rPr>
                    <w:t>..</w:t>
                  </w:r>
                </w:p>
              </w:tc>
            </w:tr>
          </w:tbl>
          <w:p w14:paraId="7BB328DB" w14:textId="77777777" w:rsidR="00D42A4D" w:rsidRPr="00E86BC9" w:rsidRDefault="00D42A4D" w:rsidP="00D42A4D">
            <w:pPr>
              <w:pStyle w:val="af7"/>
              <w:ind w:firstLine="0"/>
              <w:jc w:val="center"/>
            </w:pPr>
          </w:p>
        </w:tc>
      </w:tr>
    </w:tbl>
    <w:p w14:paraId="028ED075" w14:textId="310231C9" w:rsidR="00DF5A82" w:rsidRDefault="00DF5A82" w:rsidP="00D42A4D">
      <w:pPr>
        <w:spacing w:before="100" w:beforeAutospacing="1" w:after="100" w:afterAutospacing="1"/>
        <w:rPr>
          <w:rFonts w:ascii="굴림" w:eastAsia="굴림" w:hAnsi="굴림"/>
          <w:b/>
          <w:sz w:val="24"/>
          <w:szCs w:val="24"/>
        </w:rPr>
      </w:pPr>
    </w:p>
    <w:p w14:paraId="5CE75058" w14:textId="01FE006B" w:rsidR="00D42A4D" w:rsidRDefault="00DF5A82" w:rsidP="00DF5A82">
      <w:pPr>
        <w:widowControl/>
        <w:wordWrap/>
        <w:autoSpaceDE/>
        <w:autoSpaceDN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br w:type="page"/>
      </w:r>
    </w:p>
    <w:p w14:paraId="3BDFCE4E" w14:textId="77777777" w:rsidR="00D42A4D" w:rsidRDefault="00D42A4D" w:rsidP="00D42A4D">
      <w:pPr>
        <w:rPr>
          <w:snapToGrid w:val="0"/>
          <w:kern w:val="16"/>
        </w:rPr>
      </w:pP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125"/>
        <w:gridCol w:w="2248"/>
        <w:gridCol w:w="3245"/>
      </w:tblGrid>
      <w:tr w:rsidR="00D42A4D" w14:paraId="03EFED91" w14:textId="77777777" w:rsidTr="00D42A4D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13FA49DA" w14:textId="77777777" w:rsidR="00D42A4D" w:rsidRPr="00DA1560" w:rsidRDefault="00D42A4D" w:rsidP="00D42A4D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 w:rsidRPr="00DA1560">
              <w:rPr>
                <w:b/>
                <w:sz w:val="26"/>
                <w:szCs w:val="26"/>
              </w:rPr>
              <w:t>[</w:t>
            </w:r>
            <w:r>
              <w:rPr>
                <w:rFonts w:hint="eastAsia"/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ourse</w:t>
            </w:r>
            <w:r w:rsidRPr="00DA1560">
              <w:rPr>
                <w:b/>
                <w:sz w:val="26"/>
                <w:szCs w:val="26"/>
              </w:rPr>
              <w:t>]</w:t>
            </w:r>
          </w:p>
        </w:tc>
      </w:tr>
      <w:tr w:rsidR="00D42A4D" w14:paraId="3DD868BA" w14:textId="77777777" w:rsidTr="00D42A4D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26797E16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1DE6E47E" w14:textId="288E2303" w:rsidR="00D42A4D" w:rsidRDefault="00BC0001" w:rsidP="00D42A4D">
            <w:pPr>
              <w:pStyle w:val="af7"/>
              <w:ind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E1E761" wp14:editId="48766468">
                  <wp:extent cx="2219325" cy="3057525"/>
                  <wp:effectExtent l="0" t="0" r="9525" b="9525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A4D" w14:paraId="49F51871" w14:textId="77777777" w:rsidTr="00D42A4D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14:paraId="32366ED4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464B186E" w14:textId="62213A4C" w:rsidR="00ED36E1" w:rsidRPr="00A370A6" w:rsidRDefault="00D42A4D" w:rsidP="00ED36E1">
            <w:pPr>
              <w:pStyle w:val="af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ED36E1">
              <w:rPr>
                <w:rFonts w:hint="eastAsia"/>
              </w:rPr>
              <w:t>강좌는</w:t>
            </w:r>
            <w:r w:rsidR="00ED36E1">
              <w:rPr>
                <w:rFonts w:hint="eastAsia"/>
              </w:rPr>
              <w:t xml:space="preserve"> </w:t>
            </w:r>
            <w:r w:rsidR="00ED36E1">
              <w:rPr>
                <w:rFonts w:hint="eastAsia"/>
              </w:rPr>
              <w:t>강의로</w:t>
            </w:r>
            <w:r w:rsidR="00ED36E1">
              <w:rPr>
                <w:rFonts w:hint="eastAsia"/>
              </w:rPr>
              <w:t xml:space="preserve"> </w:t>
            </w:r>
            <w:r w:rsidR="00ED36E1">
              <w:rPr>
                <w:rFonts w:hint="eastAsia"/>
              </w:rPr>
              <w:t>구성되고</w:t>
            </w:r>
            <w:r w:rsidR="00ED36E1">
              <w:rPr>
                <w:rFonts w:hint="eastAsia"/>
              </w:rPr>
              <w:t xml:space="preserve"> </w:t>
            </w:r>
            <w:r w:rsidR="00ED36E1">
              <w:rPr>
                <w:rFonts w:hint="eastAsia"/>
              </w:rPr>
              <w:t>과목</w:t>
            </w:r>
            <w:r w:rsidR="00ED36E1">
              <w:rPr>
                <w:rFonts w:hint="eastAsia"/>
              </w:rPr>
              <w:t xml:space="preserve"> </w:t>
            </w:r>
            <w:r w:rsidR="00ED36E1">
              <w:rPr>
                <w:rFonts w:hint="eastAsia"/>
              </w:rPr>
              <w:t>별로</w:t>
            </w:r>
            <w:r w:rsidR="00ED36E1">
              <w:rPr>
                <w:rFonts w:hint="eastAsia"/>
              </w:rPr>
              <w:t xml:space="preserve"> </w:t>
            </w:r>
            <w:r w:rsidR="00ED36E1">
              <w:rPr>
                <w:rFonts w:hint="eastAsia"/>
              </w:rPr>
              <w:t>분류되므로</w:t>
            </w:r>
            <w:r w:rsidR="00ED36E1">
              <w:rPr>
                <w:rFonts w:hint="eastAsia"/>
              </w:rPr>
              <w:t xml:space="preserve"> </w:t>
            </w:r>
            <w:r w:rsidR="00ED36E1">
              <w:t>Lecture, Category</w:t>
            </w:r>
            <w:r w:rsidR="00ED36E1">
              <w:rPr>
                <w:rFonts w:hint="eastAsia"/>
              </w:rPr>
              <w:t>와</w:t>
            </w:r>
            <w:r w:rsidR="00ED36E1">
              <w:rPr>
                <w:rFonts w:hint="eastAsia"/>
              </w:rPr>
              <w:t xml:space="preserve"> </w:t>
            </w:r>
            <w:r w:rsidR="00ED36E1">
              <w:rPr>
                <w:rFonts w:hint="eastAsia"/>
              </w:rPr>
              <w:t>연관이</w:t>
            </w:r>
            <w:r w:rsidR="00ED36E1">
              <w:rPr>
                <w:rFonts w:hint="eastAsia"/>
              </w:rPr>
              <w:t xml:space="preserve"> </w:t>
            </w:r>
            <w:r w:rsidR="00ED36E1">
              <w:rPr>
                <w:rFonts w:hint="eastAsia"/>
              </w:rPr>
              <w:t>있다</w:t>
            </w:r>
            <w:r w:rsidR="00ED36E1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강좌의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목차별로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  <w:r w:rsidR="00ED36E1">
              <w:rPr>
                <w:rFonts w:hint="eastAsia"/>
              </w:rPr>
              <w:t xml:space="preserve"> </w:t>
            </w:r>
          </w:p>
        </w:tc>
      </w:tr>
      <w:tr w:rsidR="00D42A4D" w14:paraId="626B6481" w14:textId="77777777" w:rsidTr="00D42A4D">
        <w:tc>
          <w:tcPr>
            <w:tcW w:w="1669" w:type="dxa"/>
            <w:vMerge w:val="restart"/>
            <w:shd w:val="clear" w:color="auto" w:fill="C6D9F1"/>
            <w:vAlign w:val="center"/>
          </w:tcPr>
          <w:p w14:paraId="5AB770C7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2125" w:type="dxa"/>
            <w:shd w:val="clear" w:color="auto" w:fill="C6D9F1"/>
            <w:vAlign w:val="center"/>
          </w:tcPr>
          <w:p w14:paraId="4A6E784E" w14:textId="77777777" w:rsidR="00D42A4D" w:rsidRDefault="00D42A4D" w:rsidP="00D42A4D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2248" w:type="dxa"/>
            <w:shd w:val="clear" w:color="auto" w:fill="C6D9F1"/>
            <w:vAlign w:val="center"/>
          </w:tcPr>
          <w:p w14:paraId="0B0A2567" w14:textId="77777777" w:rsidR="00D42A4D" w:rsidRDefault="00D42A4D" w:rsidP="00D42A4D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1F498476" w14:textId="77777777" w:rsidR="00D42A4D" w:rsidRDefault="00D42A4D" w:rsidP="00D42A4D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D42A4D" w14:paraId="4972E9CA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4CFB8733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25" w:type="dxa"/>
          </w:tcPr>
          <w:p w14:paraId="687E7D4D" w14:textId="77777777" w:rsidR="00D42A4D" w:rsidRPr="00A370A6" w:rsidRDefault="00D42A4D" w:rsidP="00D42A4D">
            <w:pPr>
              <w:pStyle w:val="af7"/>
              <w:ind w:firstLine="0"/>
            </w:pPr>
            <w:r>
              <w:t>int</w:t>
            </w:r>
          </w:p>
        </w:tc>
        <w:tc>
          <w:tcPr>
            <w:tcW w:w="2248" w:type="dxa"/>
          </w:tcPr>
          <w:p w14:paraId="5799E1A4" w14:textId="77777777" w:rsidR="00D42A4D" w:rsidRDefault="00D42A4D" w:rsidP="00D42A4D">
            <w:pPr>
              <w:pStyle w:val="af7"/>
              <w:ind w:firstLine="0"/>
            </w:pPr>
            <w:proofErr w:type="spellStart"/>
            <w:r>
              <w:t>courseId</w:t>
            </w:r>
            <w:proofErr w:type="spellEnd"/>
          </w:p>
        </w:tc>
        <w:tc>
          <w:tcPr>
            <w:tcW w:w="3245" w:type="dxa"/>
          </w:tcPr>
          <w:p w14:paraId="45723548" w14:textId="77777777" w:rsidR="00D42A4D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강좌의</w:t>
            </w:r>
            <w:r>
              <w:rPr>
                <w:rFonts w:hint="eastAsia"/>
              </w:rPr>
              <w:t xml:space="preserve"> I</w:t>
            </w:r>
            <w:r>
              <w:t>D</w:t>
            </w:r>
          </w:p>
        </w:tc>
      </w:tr>
      <w:tr w:rsidR="00D42A4D" w14:paraId="3AC7F317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587FD408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25" w:type="dxa"/>
          </w:tcPr>
          <w:p w14:paraId="3AF61517" w14:textId="77777777" w:rsidR="00D42A4D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48" w:type="dxa"/>
          </w:tcPr>
          <w:p w14:paraId="0D93F990" w14:textId="77777777" w:rsidR="00D42A4D" w:rsidRDefault="00D42A4D" w:rsidP="00D42A4D">
            <w:pPr>
              <w:pStyle w:val="af7"/>
              <w:ind w:firstLine="0"/>
            </w:pPr>
            <w:r>
              <w:t>title</w:t>
            </w:r>
          </w:p>
        </w:tc>
        <w:tc>
          <w:tcPr>
            <w:tcW w:w="3245" w:type="dxa"/>
          </w:tcPr>
          <w:p w14:paraId="00D9B380" w14:textId="77777777" w:rsidR="00D42A4D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강좌의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제목</w:t>
            </w:r>
          </w:p>
        </w:tc>
      </w:tr>
      <w:tr w:rsidR="00D42A4D" w14:paraId="11FB73D9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23C59F09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25" w:type="dxa"/>
          </w:tcPr>
          <w:p w14:paraId="6F72EDDD" w14:textId="77777777" w:rsidR="00D42A4D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48" w:type="dxa"/>
          </w:tcPr>
          <w:p w14:paraId="271C3012" w14:textId="77777777" w:rsidR="00D42A4D" w:rsidRDefault="00D42A4D" w:rsidP="00D42A4D">
            <w:pPr>
              <w:pStyle w:val="af7"/>
              <w:ind w:firstLine="0"/>
            </w:pPr>
            <w:proofErr w:type="spellStart"/>
            <w:r>
              <w:rPr>
                <w:rFonts w:hint="eastAsia"/>
              </w:rPr>
              <w:t>a</w:t>
            </w:r>
            <w:r>
              <w:t>uthorId</w:t>
            </w:r>
            <w:proofErr w:type="spellEnd"/>
          </w:p>
        </w:tc>
        <w:tc>
          <w:tcPr>
            <w:tcW w:w="3245" w:type="dxa"/>
          </w:tcPr>
          <w:p w14:paraId="7F6CF4E2" w14:textId="77777777" w:rsidR="00D42A4D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강좌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생성자의</w:t>
            </w:r>
            <w:r>
              <w:rPr>
                <w:rFonts w:hint="eastAsia"/>
              </w:rPr>
              <w:t xml:space="preserve"> I</w:t>
            </w:r>
            <w:r>
              <w:t>D</w:t>
            </w:r>
          </w:p>
        </w:tc>
      </w:tr>
      <w:tr w:rsidR="00D42A4D" w14:paraId="6A9EF0CA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7697F51D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25" w:type="dxa"/>
          </w:tcPr>
          <w:p w14:paraId="3EA35CF6" w14:textId="77777777" w:rsidR="00D42A4D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48" w:type="dxa"/>
          </w:tcPr>
          <w:p w14:paraId="1C3213EC" w14:textId="77777777" w:rsidR="00D42A4D" w:rsidRDefault="00D42A4D" w:rsidP="00D42A4D">
            <w:pPr>
              <w:pStyle w:val="af7"/>
              <w:ind w:firstLine="0"/>
            </w:pPr>
            <w:r>
              <w:t>level</w:t>
            </w:r>
          </w:p>
        </w:tc>
        <w:tc>
          <w:tcPr>
            <w:tcW w:w="3245" w:type="dxa"/>
          </w:tcPr>
          <w:p w14:paraId="4833144F" w14:textId="77777777" w:rsidR="00D42A4D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강좌의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</w:t>
            </w:r>
          </w:p>
        </w:tc>
      </w:tr>
      <w:tr w:rsidR="00BD4BCD" w14:paraId="58332068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6E886A45" w14:textId="77777777" w:rsidR="00BD4BCD" w:rsidRPr="00DA1560" w:rsidRDefault="00BD4BCD" w:rsidP="00BD4BC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25" w:type="dxa"/>
          </w:tcPr>
          <w:p w14:paraId="0261C0B2" w14:textId="14E7A9DE" w:rsidR="00BD4BCD" w:rsidRDefault="00BD4BCD" w:rsidP="00BD4BCD">
            <w:pPr>
              <w:pStyle w:val="af7"/>
              <w:ind w:firstLine="0"/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2248" w:type="dxa"/>
          </w:tcPr>
          <w:p w14:paraId="7B2A283B" w14:textId="57CFD431" w:rsidR="00BD4BCD" w:rsidRDefault="00BD4BCD" w:rsidP="00BD4BCD">
            <w:pPr>
              <w:pStyle w:val="af7"/>
              <w:ind w:firstLine="0"/>
            </w:pPr>
            <w:r>
              <w:t>thumbnail</w:t>
            </w:r>
          </w:p>
        </w:tc>
        <w:tc>
          <w:tcPr>
            <w:tcW w:w="3245" w:type="dxa"/>
          </w:tcPr>
          <w:p w14:paraId="1B5648CA" w14:textId="7E27E99C" w:rsidR="00BD4BCD" w:rsidRDefault="00BD4BCD" w:rsidP="00BD4BCD">
            <w:pPr>
              <w:pStyle w:val="af7"/>
              <w:ind w:firstLine="0"/>
            </w:pPr>
            <w:r>
              <w:rPr>
                <w:rFonts w:hint="eastAsia"/>
              </w:rPr>
              <w:t>강좌의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썸네일</w:t>
            </w:r>
          </w:p>
        </w:tc>
      </w:tr>
      <w:tr w:rsidR="00BD4BCD" w14:paraId="0FF55F3E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3C6F2A5F" w14:textId="77777777" w:rsidR="00BD4BCD" w:rsidRPr="00DA1560" w:rsidRDefault="00BD4BCD" w:rsidP="00BD4BC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25" w:type="dxa"/>
          </w:tcPr>
          <w:p w14:paraId="0FB94A44" w14:textId="510DFA0E" w:rsidR="00BD4BCD" w:rsidRDefault="00BD4BCD" w:rsidP="00BD4BCD">
            <w:pPr>
              <w:pStyle w:val="af7"/>
              <w:ind w:firstLine="0"/>
            </w:pPr>
            <w:r>
              <w:rPr>
                <w:rFonts w:hint="eastAsia"/>
              </w:rPr>
              <w:t>L</w:t>
            </w:r>
            <w:r>
              <w:t>ist&lt;Lecture&gt;</w:t>
            </w:r>
          </w:p>
        </w:tc>
        <w:tc>
          <w:tcPr>
            <w:tcW w:w="2248" w:type="dxa"/>
          </w:tcPr>
          <w:p w14:paraId="5262DEAE" w14:textId="203EC886" w:rsidR="00BD4BCD" w:rsidRDefault="00BD4BCD" w:rsidP="00BD4BCD">
            <w:pPr>
              <w:pStyle w:val="af7"/>
              <w:ind w:firstLine="0"/>
            </w:pPr>
            <w:r>
              <w:t>lectures</w:t>
            </w:r>
          </w:p>
        </w:tc>
        <w:tc>
          <w:tcPr>
            <w:tcW w:w="3245" w:type="dxa"/>
          </w:tcPr>
          <w:p w14:paraId="36059A18" w14:textId="239F8390" w:rsidR="00BD4BCD" w:rsidRDefault="00BD4BCD" w:rsidP="00BD4BCD">
            <w:pPr>
              <w:pStyle w:val="af7"/>
              <w:ind w:firstLine="0"/>
            </w:pPr>
            <w:r>
              <w:rPr>
                <w:rFonts w:hint="eastAsia"/>
              </w:rPr>
              <w:t>강좌의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BD4BCD" w14:paraId="6D388308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53537CCD" w14:textId="77777777" w:rsidR="00BD4BCD" w:rsidRPr="00DA1560" w:rsidRDefault="00BD4BCD" w:rsidP="00BD4BC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25" w:type="dxa"/>
          </w:tcPr>
          <w:p w14:paraId="44E7B5EA" w14:textId="4AB16107" w:rsidR="00BD4BCD" w:rsidRDefault="00BD4BCD" w:rsidP="00BD4BCD">
            <w:pPr>
              <w:pStyle w:val="af7"/>
              <w:ind w:firstLine="0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248" w:type="dxa"/>
          </w:tcPr>
          <w:p w14:paraId="083AAC00" w14:textId="549D004A" w:rsidR="00BD4BCD" w:rsidRDefault="00BD4BCD" w:rsidP="00BD4BCD">
            <w:pPr>
              <w:pStyle w:val="af7"/>
              <w:ind w:firstLine="0"/>
            </w:pPr>
            <w:proofErr w:type="spellStart"/>
            <w:r>
              <w:rPr>
                <w:rFonts w:hint="eastAsia"/>
              </w:rPr>
              <w:t>i</w:t>
            </w:r>
            <w:r>
              <w:t>sPublic</w:t>
            </w:r>
            <w:proofErr w:type="spellEnd"/>
          </w:p>
        </w:tc>
        <w:tc>
          <w:tcPr>
            <w:tcW w:w="3245" w:type="dxa"/>
          </w:tcPr>
          <w:p w14:paraId="4DE5353F" w14:textId="24CFA596" w:rsidR="00BD4BCD" w:rsidRDefault="00BD4BCD" w:rsidP="00BD4BCD">
            <w:pPr>
              <w:pStyle w:val="af7"/>
              <w:ind w:firstLine="0"/>
            </w:pPr>
            <w:r>
              <w:rPr>
                <w:rFonts w:hint="eastAsia"/>
              </w:rPr>
              <w:t>강좌의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공개여부</w:t>
            </w:r>
          </w:p>
        </w:tc>
      </w:tr>
      <w:tr w:rsidR="00BD4BCD" w14:paraId="0ADB0F50" w14:textId="77777777" w:rsidTr="00D42A4D">
        <w:trPr>
          <w:trHeight w:val="45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2C07BF3F" w14:textId="77777777" w:rsidR="00BD4BCD" w:rsidRPr="00DA1560" w:rsidRDefault="00BD4BCD" w:rsidP="00BD4BC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BD4BCD" w14:paraId="5F5C6A3B" w14:textId="77777777" w:rsidTr="00D42A4D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04098BF" w14:textId="77777777" w:rsidR="00BD4BCD" w:rsidRDefault="00BD4BCD" w:rsidP="00BD4BCD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930AE75" w14:textId="77777777" w:rsidR="00BD4BCD" w:rsidRDefault="00BD4BCD" w:rsidP="00BD4BCD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BA17487" w14:textId="77777777" w:rsidR="00BD4BCD" w:rsidRDefault="00BD4BCD" w:rsidP="00BD4BCD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C003775" w14:textId="77777777" w:rsidR="00BD4BCD" w:rsidRDefault="00BD4BCD" w:rsidP="00BD4BCD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BD4BCD" w14:paraId="4C1D9E88" w14:textId="77777777" w:rsidTr="00D42A4D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643478" w14:textId="6D5C7226" w:rsidR="00BD4BCD" w:rsidRDefault="00BD4BCD" w:rsidP="00BD4BCD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3DD408" w14:textId="77777777" w:rsidR="00BD4BCD" w:rsidRDefault="00BD4BCD" w:rsidP="00BD4BCD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howLectures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FC1B3D" w14:textId="77777777" w:rsidR="00BD4BCD" w:rsidRDefault="00BD4BCD" w:rsidP="00BD4BCD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ADAEF4" w14:textId="77777777" w:rsidR="00BD4BCD" w:rsidRDefault="00BD4BCD" w:rsidP="00BD4BCD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BD4BCD" w14:paraId="2BC250BB" w14:textId="77777777" w:rsidTr="00D42A4D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757A3B8" w14:textId="77777777" w:rsidR="00BD4BCD" w:rsidRDefault="00BD4BCD" w:rsidP="00BD4BCD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309B4A" w14:textId="7632DF22" w:rsidR="00BD4BCD" w:rsidRPr="00013C0D" w:rsidRDefault="00BD4BCD" w:rsidP="00BD4BCD">
                  <w:pPr>
                    <w:pStyle w:val="af7"/>
                    <w:ind w:firstLine="0"/>
                    <w:jc w:val="left"/>
                  </w:pPr>
                  <w:r w:rsidRPr="00013C0D">
                    <w:t>Lectures List</w:t>
                  </w:r>
                  <w:r w:rsidRPr="00013C0D">
                    <w:rPr>
                      <w:rFonts w:hint="eastAsia"/>
                    </w:rPr>
                    <w:t>를</w:t>
                  </w:r>
                  <w:r w:rsidRPr="00013C0D">
                    <w:rPr>
                      <w:rFonts w:hint="eastAsia"/>
                    </w:rPr>
                    <w:t xml:space="preserve"> </w:t>
                  </w:r>
                  <w:r w:rsidRPr="00013C0D">
                    <w:rPr>
                      <w:rFonts w:hint="eastAsia"/>
                    </w:rPr>
                    <w:t>통해</w:t>
                  </w:r>
                  <w:r w:rsidRPr="00013C0D">
                    <w:rPr>
                      <w:rFonts w:hint="eastAsia"/>
                    </w:rPr>
                    <w:t xml:space="preserve"> </w:t>
                  </w:r>
                  <w:r w:rsidRPr="00013C0D">
                    <w:rPr>
                      <w:rFonts w:hint="eastAsia"/>
                    </w:rPr>
                    <w:t>강좌에</w:t>
                  </w:r>
                  <w:r w:rsidRPr="00013C0D">
                    <w:rPr>
                      <w:rFonts w:hint="eastAsia"/>
                    </w:rPr>
                    <w:t xml:space="preserve"> </w:t>
                  </w:r>
                  <w:r w:rsidRPr="00013C0D">
                    <w:rPr>
                      <w:rFonts w:hint="eastAsia"/>
                    </w:rPr>
                    <w:t>해당하는</w:t>
                  </w:r>
                  <w:r w:rsidRPr="00013C0D">
                    <w:rPr>
                      <w:rFonts w:hint="eastAsia"/>
                    </w:rPr>
                    <w:t xml:space="preserve"> </w:t>
                  </w:r>
                  <w:r w:rsidRPr="00013C0D">
                    <w:rPr>
                      <w:rFonts w:hint="eastAsia"/>
                    </w:rPr>
                    <w:t>강의들의</w:t>
                  </w:r>
                  <w:r w:rsidRPr="00013C0D">
                    <w:rPr>
                      <w:rFonts w:hint="eastAsia"/>
                    </w:rPr>
                    <w:t xml:space="preserve"> </w:t>
                  </w:r>
                  <w:r w:rsidRPr="00013C0D">
                    <w:rPr>
                      <w:rFonts w:hint="eastAsia"/>
                    </w:rPr>
                    <w:t>목차를</w:t>
                  </w:r>
                  <w:r w:rsidRPr="00013C0D">
                    <w:rPr>
                      <w:rFonts w:hint="eastAsia"/>
                    </w:rPr>
                    <w:t xml:space="preserve"> </w:t>
                  </w:r>
                  <w:r w:rsidRPr="00013C0D">
                    <w:rPr>
                      <w:rFonts w:hint="eastAsia"/>
                    </w:rPr>
                    <w:t>보여주는</w:t>
                  </w:r>
                  <w:r w:rsidRPr="00013C0D">
                    <w:rPr>
                      <w:rFonts w:hint="eastAsia"/>
                    </w:rPr>
                    <w:t xml:space="preserve"> </w:t>
                  </w:r>
                  <w:r w:rsidRPr="00013C0D">
                    <w:rPr>
                      <w:rFonts w:hint="eastAsia"/>
                    </w:rPr>
                    <w:t>함수이다</w:t>
                  </w:r>
                  <w:r w:rsidRPr="00013C0D"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589FF085" w14:textId="77777777" w:rsidR="00BD4BCD" w:rsidRPr="00E86BC9" w:rsidRDefault="00BD4BCD" w:rsidP="00BD4BCD">
            <w:pPr>
              <w:pStyle w:val="af7"/>
              <w:ind w:firstLine="0"/>
              <w:jc w:val="center"/>
            </w:pPr>
          </w:p>
        </w:tc>
      </w:tr>
      <w:tr w:rsidR="00BD4BCD" w14:paraId="001A495F" w14:textId="77777777" w:rsidTr="00D42A4D">
        <w:trPr>
          <w:trHeight w:val="1575"/>
        </w:trPr>
        <w:tc>
          <w:tcPr>
            <w:tcW w:w="1669" w:type="dxa"/>
            <w:vMerge/>
            <w:shd w:val="clear" w:color="auto" w:fill="C6D9F1"/>
            <w:vAlign w:val="center"/>
          </w:tcPr>
          <w:p w14:paraId="10E7203F" w14:textId="77777777" w:rsidR="00BD4BCD" w:rsidRPr="00DA1560" w:rsidRDefault="00BD4BCD" w:rsidP="00BD4BC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horzAnchor="margin" w:tblpY="-874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BD4BCD" w14:paraId="01A9CAE3" w14:textId="77777777" w:rsidTr="00D42A4D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DCCBC80" w14:textId="77777777" w:rsidR="00BD4BCD" w:rsidRDefault="00BD4BCD" w:rsidP="00BD4BCD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268230A" w14:textId="77777777" w:rsidR="00BD4BCD" w:rsidRDefault="00BD4BCD" w:rsidP="00BD4BCD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014F45F" w14:textId="77777777" w:rsidR="00BD4BCD" w:rsidRDefault="00BD4BCD" w:rsidP="00BD4BCD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EEFD420" w14:textId="77777777" w:rsidR="00BD4BCD" w:rsidRDefault="00BD4BCD" w:rsidP="00BD4BCD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BD4BCD" w14:paraId="76A1ED15" w14:textId="77777777" w:rsidTr="00D42A4D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D9124C" w14:textId="46CF8A2F" w:rsidR="00BD4BCD" w:rsidRDefault="00BD4BCD" w:rsidP="00BD4BCD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oid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9FD16A" w14:textId="77777777" w:rsidR="00BD4BCD" w:rsidRDefault="00BD4BCD" w:rsidP="00BD4BCD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t>uploadCourse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31B2B6" w14:textId="77777777" w:rsidR="00BD4BCD" w:rsidRDefault="00BD4BCD" w:rsidP="00BD4BCD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A1DCD6" w14:textId="77777777" w:rsidR="00BD4BCD" w:rsidRDefault="00BD4BCD" w:rsidP="00BD4BCD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BD4BCD" w14:paraId="29EA1F23" w14:textId="77777777" w:rsidTr="00D42A4D">
              <w:trPr>
                <w:trHeight w:val="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D113BAF" w14:textId="77777777" w:rsidR="00BD4BCD" w:rsidRDefault="00BD4BCD" w:rsidP="00BD4BCD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2B888E" w14:textId="77777777" w:rsidR="00BD4BCD" w:rsidRDefault="00BD4BCD" w:rsidP="00BD4BCD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사용자가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새로운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강좌를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업로드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할수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함수이다</w:t>
                  </w:r>
                  <w:r>
                    <w:rPr>
                      <w:rFonts w:hint="eastAsia"/>
                    </w:rPr>
                    <w:t>.</w:t>
                  </w:r>
                </w:p>
                <w:p w14:paraId="7622A392" w14:textId="3D1B5907" w:rsidR="00BD4BCD" w:rsidRDefault="00BD4BCD" w:rsidP="00BD4BCD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강좌의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제목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수준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목차</w:t>
                  </w:r>
                  <w:r w:rsidR="008A6C1F">
                    <w:rPr>
                      <w:rFonts w:hint="eastAsia"/>
                    </w:rPr>
                    <w:t>,</w:t>
                  </w:r>
                  <w:r w:rsidR="008A6C1F">
                    <w:t xml:space="preserve"> </w:t>
                  </w:r>
                  <w:r w:rsidR="008A6C1F">
                    <w:rPr>
                      <w:rFonts w:hint="eastAsia"/>
                    </w:rPr>
                    <w:t>썸네일</w:t>
                  </w:r>
                  <w:r w:rsidR="008A6C1F">
                    <w:rPr>
                      <w:rFonts w:hint="eastAsia"/>
                    </w:rPr>
                    <w:t>,</w:t>
                  </w:r>
                  <w:r w:rsidR="008A6C1F">
                    <w:t xml:space="preserve"> </w:t>
                  </w:r>
                  <w:r w:rsidR="008A6C1F">
                    <w:rPr>
                      <w:rFonts w:hint="eastAsia"/>
                    </w:rPr>
                    <w:t>공개여부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입력하고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목차에</w:t>
                  </w:r>
                  <w:r>
                    <w:t xml:space="preserve"> </w:t>
                  </w:r>
                  <w:r w:rsidR="008A6C1F">
                    <w:rPr>
                      <w:rFonts w:hint="eastAsia"/>
                    </w:rPr>
                    <w:t>대한</w:t>
                  </w:r>
                  <w:r w:rsidR="008A6C1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강의를</w:t>
                  </w:r>
                  <w:r w:rsidR="008A6C1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등록한다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</w:p>
              </w:tc>
            </w:tr>
          </w:tbl>
          <w:p w14:paraId="15B94860" w14:textId="77777777" w:rsidR="00BD4BCD" w:rsidRPr="00013C0D" w:rsidRDefault="00BD4BCD" w:rsidP="00BD4BCD">
            <w:pPr>
              <w:pStyle w:val="af7"/>
              <w:ind w:firstLine="0"/>
              <w:jc w:val="center"/>
            </w:pPr>
          </w:p>
        </w:tc>
      </w:tr>
    </w:tbl>
    <w:p w14:paraId="0B7D615C" w14:textId="77777777" w:rsidR="00D42A4D" w:rsidRPr="008A6C1F" w:rsidRDefault="00D42A4D" w:rsidP="00D42A4D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030A541F" w14:textId="1F91BE47" w:rsidR="00D42A4D" w:rsidRDefault="00EA4172" w:rsidP="00EA4172">
      <w:pPr>
        <w:widowControl/>
        <w:wordWrap/>
        <w:autoSpaceDE/>
        <w:autoSpaceDN/>
        <w:jc w:val="left"/>
        <w:rPr>
          <w:rFonts w:ascii="굴림" w:eastAsia="굴림" w:hAnsi="굴림" w:hint="eastAsia"/>
          <w:b/>
          <w:snapToGrid w:val="0"/>
          <w:kern w:val="16"/>
          <w:sz w:val="24"/>
          <w:szCs w:val="24"/>
        </w:rPr>
      </w:pPr>
      <w:r>
        <w:rPr>
          <w:rFonts w:ascii="굴림" w:eastAsia="굴림" w:hAnsi="굴림"/>
          <w:b/>
          <w:snapToGrid w:val="0"/>
          <w:kern w:val="16"/>
          <w:sz w:val="24"/>
          <w:szCs w:val="24"/>
        </w:rPr>
        <w:br w:type="page"/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125"/>
        <w:gridCol w:w="2248"/>
        <w:gridCol w:w="3245"/>
      </w:tblGrid>
      <w:tr w:rsidR="00D42A4D" w14:paraId="7D9AA292" w14:textId="77777777" w:rsidTr="00D42A4D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5866DF8A" w14:textId="77777777" w:rsidR="00D42A4D" w:rsidRPr="00DA1560" w:rsidRDefault="00D42A4D" w:rsidP="00D42A4D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 w:rsidRPr="00DA1560">
              <w:rPr>
                <w:b/>
                <w:sz w:val="26"/>
                <w:szCs w:val="26"/>
              </w:rPr>
              <w:lastRenderedPageBreak/>
              <w:t>[</w:t>
            </w:r>
            <w:r>
              <w:rPr>
                <w:rFonts w:hint="eastAsia"/>
                <w:b/>
                <w:sz w:val="26"/>
                <w:szCs w:val="26"/>
              </w:rPr>
              <w:t>L</w:t>
            </w:r>
            <w:r>
              <w:rPr>
                <w:b/>
                <w:sz w:val="26"/>
                <w:szCs w:val="26"/>
              </w:rPr>
              <w:t>ecture</w:t>
            </w:r>
            <w:r w:rsidRPr="00DA1560">
              <w:rPr>
                <w:b/>
                <w:sz w:val="26"/>
                <w:szCs w:val="26"/>
              </w:rPr>
              <w:t>]</w:t>
            </w:r>
          </w:p>
        </w:tc>
      </w:tr>
      <w:tr w:rsidR="00D42A4D" w14:paraId="4CE90A34" w14:textId="77777777" w:rsidTr="00D42A4D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305BBB64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4A30CB03" w14:textId="7785CB99" w:rsidR="00D42A4D" w:rsidRDefault="00BC0001" w:rsidP="00D42A4D">
            <w:pPr>
              <w:pStyle w:val="af7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2E0A969" wp14:editId="5FD012A9">
                  <wp:extent cx="3162300" cy="3771900"/>
                  <wp:effectExtent l="0" t="0" r="0" b="0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A4D" w14:paraId="195B3296" w14:textId="77777777" w:rsidTr="00D42A4D">
        <w:trPr>
          <w:trHeight w:val="413"/>
        </w:trPr>
        <w:tc>
          <w:tcPr>
            <w:tcW w:w="1669" w:type="dxa"/>
            <w:shd w:val="clear" w:color="auto" w:fill="C6D9F1"/>
            <w:vAlign w:val="center"/>
          </w:tcPr>
          <w:p w14:paraId="23395E1C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6ADC1D41" w14:textId="4D31E72E" w:rsidR="000E6DE3" w:rsidRPr="00A370A6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 w:rsidR="000E6DE3">
              <w:rPr>
                <w:rFonts w:hint="eastAsia"/>
              </w:rPr>
              <w:t>의</w:t>
            </w:r>
            <w:r w:rsidR="000E6DE3">
              <w:rPr>
                <w:rFonts w:hint="eastAsia"/>
              </w:rPr>
              <w:t xml:space="preserve"> </w:t>
            </w:r>
            <w:r w:rsidR="000E6DE3">
              <w:rPr>
                <w:rFonts w:hint="eastAsia"/>
              </w:rPr>
              <w:t>강좌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  <w:r w:rsidR="000E6DE3">
              <w:rPr>
                <w:rFonts w:hint="eastAsia"/>
              </w:rPr>
              <w:t>이다</w:t>
            </w:r>
            <w:r w:rsidR="000E6DE3">
              <w:rPr>
                <w:rFonts w:hint="eastAsia"/>
              </w:rPr>
              <w:t>.</w:t>
            </w:r>
            <w:r w:rsidR="000E6DE3">
              <w:t xml:space="preserve"> </w:t>
            </w:r>
            <w:r w:rsidR="000E6DE3">
              <w:rPr>
                <w:rFonts w:hint="eastAsia"/>
              </w:rPr>
              <w:t>C</w:t>
            </w:r>
            <w:r w:rsidR="000E6DE3">
              <w:t>our</w:t>
            </w:r>
            <w:r w:rsidR="002666A7">
              <w:rPr>
                <w:rFonts w:hint="eastAsia"/>
              </w:rPr>
              <w:t>s</w:t>
            </w:r>
            <w:r w:rsidR="000E6DE3">
              <w:rPr>
                <w:rFonts w:hint="eastAsia"/>
              </w:rPr>
              <w:t>e</w:t>
            </w:r>
            <w:r w:rsidR="000E6DE3">
              <w:rPr>
                <w:rFonts w:hint="eastAsia"/>
              </w:rPr>
              <w:t>와</w:t>
            </w:r>
            <w:r w:rsidR="000E6DE3">
              <w:rPr>
                <w:rFonts w:hint="eastAsia"/>
              </w:rPr>
              <w:t xml:space="preserve"> </w:t>
            </w:r>
            <w:r w:rsidR="000E6DE3">
              <w:rPr>
                <w:rFonts w:hint="eastAsia"/>
              </w:rPr>
              <w:t>연관이</w:t>
            </w:r>
            <w:r w:rsidR="000E6DE3">
              <w:rPr>
                <w:rFonts w:hint="eastAsia"/>
              </w:rPr>
              <w:t xml:space="preserve"> </w:t>
            </w:r>
            <w:r w:rsidR="000E6DE3">
              <w:rPr>
                <w:rFonts w:hint="eastAsia"/>
              </w:rPr>
              <w:t>있으며</w:t>
            </w:r>
            <w:r w:rsidR="000E6D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</w:t>
            </w:r>
            <w:r w:rsidR="000E6DE3">
              <w:rPr>
                <w:rFonts w:hint="eastAsia"/>
              </w:rPr>
              <w:t>고</w:t>
            </w:r>
            <w:r w:rsidR="000E6DE3">
              <w:rPr>
                <w:rFonts w:hint="eastAsia"/>
              </w:rPr>
              <w:t xml:space="preserve"> </w:t>
            </w:r>
            <w:r w:rsidR="000E6DE3">
              <w:rPr>
                <w:rFonts w:hint="eastAsia"/>
              </w:rPr>
              <w:t>생성된</w:t>
            </w:r>
            <w:r w:rsidR="000E6DE3">
              <w:rPr>
                <w:rFonts w:hint="eastAsia"/>
              </w:rPr>
              <w:t xml:space="preserve"> </w:t>
            </w:r>
            <w:r w:rsidR="000E6DE3">
              <w:rPr>
                <w:rFonts w:hint="eastAsia"/>
              </w:rPr>
              <w:t>강의를</w:t>
            </w:r>
            <w:r w:rsidR="000E6DE3">
              <w:rPr>
                <w:rFonts w:hint="eastAsia"/>
              </w:rPr>
              <w:t xml:space="preserve"> </w:t>
            </w:r>
            <w:r w:rsidR="000E6DE3">
              <w:rPr>
                <w:rFonts w:hint="eastAsia"/>
              </w:rPr>
              <w:t>수강하는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 w:rsidR="000E6DE3">
              <w:rPr>
                <w:rFonts w:hint="eastAsia"/>
              </w:rPr>
              <w:t>.</w:t>
            </w:r>
          </w:p>
        </w:tc>
      </w:tr>
      <w:tr w:rsidR="000E6DE3" w14:paraId="3CB24720" w14:textId="77777777" w:rsidTr="00D42A4D">
        <w:tc>
          <w:tcPr>
            <w:tcW w:w="1669" w:type="dxa"/>
            <w:vMerge w:val="restart"/>
            <w:shd w:val="clear" w:color="auto" w:fill="C6D9F1"/>
            <w:vAlign w:val="center"/>
          </w:tcPr>
          <w:p w14:paraId="5AB07497" w14:textId="77777777" w:rsidR="000E6DE3" w:rsidRPr="00DA1560" w:rsidRDefault="000E6DE3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2125" w:type="dxa"/>
            <w:shd w:val="clear" w:color="auto" w:fill="C6D9F1"/>
            <w:vAlign w:val="center"/>
          </w:tcPr>
          <w:p w14:paraId="3E75A55D" w14:textId="77777777" w:rsidR="000E6DE3" w:rsidRDefault="000E6DE3" w:rsidP="00D42A4D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2248" w:type="dxa"/>
            <w:shd w:val="clear" w:color="auto" w:fill="C6D9F1"/>
            <w:vAlign w:val="center"/>
          </w:tcPr>
          <w:p w14:paraId="4255B8D3" w14:textId="77777777" w:rsidR="000E6DE3" w:rsidRDefault="000E6DE3" w:rsidP="00D42A4D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6DA060E6" w14:textId="77777777" w:rsidR="000E6DE3" w:rsidRDefault="000E6DE3" w:rsidP="00D42A4D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0E6DE3" w14:paraId="2CB87DBF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1E5F5BF0" w14:textId="77777777" w:rsidR="000E6DE3" w:rsidRPr="00DA1560" w:rsidRDefault="000E6DE3" w:rsidP="000E6DE3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25" w:type="dxa"/>
          </w:tcPr>
          <w:p w14:paraId="4B56BA56" w14:textId="6AB6C375" w:rsidR="000E6DE3" w:rsidRPr="00A370A6" w:rsidRDefault="000E6DE3" w:rsidP="000E6DE3">
            <w:pPr>
              <w:pStyle w:val="af7"/>
              <w:ind w:firstLine="0"/>
            </w:pPr>
            <w:r>
              <w:t>String</w:t>
            </w:r>
          </w:p>
        </w:tc>
        <w:tc>
          <w:tcPr>
            <w:tcW w:w="2248" w:type="dxa"/>
          </w:tcPr>
          <w:p w14:paraId="59375F44" w14:textId="00754E41" w:rsidR="000E6DE3" w:rsidRDefault="000E6DE3" w:rsidP="000E6DE3">
            <w:pPr>
              <w:pStyle w:val="af7"/>
              <w:ind w:firstLine="0"/>
            </w:pPr>
            <w:proofErr w:type="spellStart"/>
            <w:r>
              <w:rPr>
                <w:rFonts w:hint="eastAsia"/>
              </w:rPr>
              <w:t>l</w:t>
            </w:r>
            <w:r>
              <w:t>ectureName</w:t>
            </w:r>
            <w:proofErr w:type="spellEnd"/>
          </w:p>
        </w:tc>
        <w:tc>
          <w:tcPr>
            <w:tcW w:w="3245" w:type="dxa"/>
          </w:tcPr>
          <w:p w14:paraId="3C4E8E5E" w14:textId="2F47B28F" w:rsidR="000E6DE3" w:rsidRDefault="000E6DE3" w:rsidP="000E6DE3">
            <w:pPr>
              <w:pStyle w:val="af7"/>
              <w:ind w:firstLine="0"/>
            </w:pP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0E6DE3" w14:paraId="799B0C84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3CBCDACF" w14:textId="77777777" w:rsidR="000E6DE3" w:rsidRPr="00DA1560" w:rsidRDefault="000E6DE3" w:rsidP="000E6DE3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25" w:type="dxa"/>
          </w:tcPr>
          <w:p w14:paraId="3423098C" w14:textId="26C77638" w:rsidR="000E6DE3" w:rsidRDefault="000E6DE3" w:rsidP="000E6DE3">
            <w:pPr>
              <w:pStyle w:val="af7"/>
              <w:ind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48" w:type="dxa"/>
          </w:tcPr>
          <w:p w14:paraId="3F320B3D" w14:textId="4D0F0B66" w:rsidR="000E6DE3" w:rsidRDefault="000E6DE3" w:rsidP="000E6DE3">
            <w:pPr>
              <w:pStyle w:val="af7"/>
              <w:ind w:firstLine="0"/>
            </w:pPr>
            <w:proofErr w:type="spellStart"/>
            <w:r>
              <w:rPr>
                <w:rFonts w:hint="eastAsia"/>
              </w:rPr>
              <w:t>l</w:t>
            </w:r>
            <w:r>
              <w:t>ectureIndex</w:t>
            </w:r>
            <w:proofErr w:type="spellEnd"/>
          </w:p>
        </w:tc>
        <w:tc>
          <w:tcPr>
            <w:tcW w:w="3245" w:type="dxa"/>
          </w:tcPr>
          <w:p w14:paraId="7DE5F2A8" w14:textId="553525B7" w:rsidR="000E6DE3" w:rsidRDefault="000E6DE3" w:rsidP="000E6DE3">
            <w:pPr>
              <w:pStyle w:val="af7"/>
              <w:ind w:firstLine="0"/>
            </w:pP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목차</w:t>
            </w:r>
          </w:p>
        </w:tc>
      </w:tr>
      <w:tr w:rsidR="00283B92" w14:paraId="24E93B87" w14:textId="77777777" w:rsidTr="002666A7">
        <w:trPr>
          <w:trHeight w:val="1074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37116E42" w14:textId="77777777" w:rsidR="00283B92" w:rsidRPr="00DA1560" w:rsidRDefault="00283B92" w:rsidP="000E6DE3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horzAnchor="margin" w:tblpY="-889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283B92" w14:paraId="4110B108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1616A66" w14:textId="77777777" w:rsidR="00283B92" w:rsidRDefault="00283B92" w:rsidP="002666A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13B8341" w14:textId="77777777" w:rsidR="00283B92" w:rsidRDefault="00283B92" w:rsidP="002666A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32710EE" w14:textId="77777777" w:rsidR="00283B92" w:rsidRDefault="00283B92" w:rsidP="002666A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CC15CC5" w14:textId="77777777" w:rsidR="00283B92" w:rsidRDefault="00283B92" w:rsidP="002666A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283B92" w14:paraId="0B5CA539" w14:textId="77777777" w:rsidTr="00ED36E1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6453FA" w14:textId="77777777" w:rsidR="00283B92" w:rsidRDefault="00283B92" w:rsidP="002666A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oid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F67003" w14:textId="77777777" w:rsidR="00283B92" w:rsidRDefault="00283B92" w:rsidP="002666A7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howShell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342D42" w14:textId="77777777" w:rsidR="00283B92" w:rsidRDefault="00283B92" w:rsidP="002666A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B914B8" w14:textId="77777777" w:rsidR="00283B92" w:rsidRDefault="00283B92" w:rsidP="002666A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283B92" w14:paraId="54A677FE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C3B2F08" w14:textId="77777777" w:rsidR="00283B92" w:rsidRDefault="00283B92" w:rsidP="002666A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883002" w14:textId="067B82C2" w:rsidR="00283B92" w:rsidRDefault="00283B92" w:rsidP="002666A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실습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환경에서</w:t>
                  </w:r>
                  <w:r>
                    <w:rPr>
                      <w:rFonts w:hint="eastAsia"/>
                    </w:rPr>
                    <w:t xml:space="preserve"> s</w:t>
                  </w:r>
                  <w:r>
                    <w:t>hell</w:t>
                  </w:r>
                  <w:r>
                    <w:rPr>
                      <w:rFonts w:hint="eastAsia"/>
                    </w:rPr>
                    <w:t>영역을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제공한다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75F7223C" w14:textId="77777777" w:rsidR="00283B92" w:rsidRPr="002666A7" w:rsidRDefault="00283B92" w:rsidP="002666A7">
            <w:pPr>
              <w:pStyle w:val="af7"/>
              <w:ind w:firstLine="0"/>
            </w:pPr>
          </w:p>
        </w:tc>
      </w:tr>
      <w:tr w:rsidR="00283B92" w14:paraId="66A11890" w14:textId="77777777" w:rsidTr="000E6DE3">
        <w:trPr>
          <w:trHeight w:val="440"/>
        </w:trPr>
        <w:tc>
          <w:tcPr>
            <w:tcW w:w="1669" w:type="dxa"/>
            <w:vMerge/>
            <w:shd w:val="clear" w:color="auto" w:fill="C6D9F1"/>
            <w:vAlign w:val="center"/>
          </w:tcPr>
          <w:p w14:paraId="229D7AE5" w14:textId="77777777" w:rsidR="00283B92" w:rsidRPr="00DA1560" w:rsidRDefault="00283B92" w:rsidP="000E6DE3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tblpY="-754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283B92" w14:paraId="517EACC7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E1DA062" w14:textId="77777777" w:rsidR="00283B92" w:rsidRDefault="00283B92" w:rsidP="002666A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19EB8F3" w14:textId="77777777" w:rsidR="00283B92" w:rsidRDefault="00283B92" w:rsidP="002666A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12A2AF4" w14:textId="77777777" w:rsidR="00283B92" w:rsidRDefault="00283B92" w:rsidP="002666A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9BEA2F6" w14:textId="77777777" w:rsidR="00283B92" w:rsidRDefault="00283B92" w:rsidP="002666A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283B92" w14:paraId="7C317CA3" w14:textId="77777777" w:rsidTr="00ED36E1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B74056" w14:textId="77777777" w:rsidR="00283B92" w:rsidRDefault="00283B92" w:rsidP="002666A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oid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2BE841" w14:textId="77777777" w:rsidR="00283B92" w:rsidRDefault="00283B92" w:rsidP="002666A7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t>showCodeEditor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79C441" w14:textId="77777777" w:rsidR="00283B92" w:rsidRDefault="00283B92" w:rsidP="002666A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6AC5C2" w14:textId="77777777" w:rsidR="00283B92" w:rsidRDefault="00283B92" w:rsidP="002666A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283B92" w14:paraId="6523043A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1877F44" w14:textId="77777777" w:rsidR="00283B92" w:rsidRDefault="00283B92" w:rsidP="002666A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2A0589" w14:textId="38EF7C45" w:rsidR="00283B92" w:rsidRDefault="00283B92" w:rsidP="002666A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실습환경에서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코드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작성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영역을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제공한다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2F68E835" w14:textId="0C840A74" w:rsidR="00283B92" w:rsidRPr="002666A7" w:rsidRDefault="00283B92" w:rsidP="000E6DE3">
            <w:pPr>
              <w:pStyle w:val="af7"/>
              <w:ind w:firstLine="0"/>
            </w:pPr>
          </w:p>
        </w:tc>
      </w:tr>
      <w:tr w:rsidR="00283B92" w14:paraId="2B2773C4" w14:textId="77777777" w:rsidTr="00D42A4D">
        <w:trPr>
          <w:trHeight w:val="440"/>
        </w:trPr>
        <w:tc>
          <w:tcPr>
            <w:tcW w:w="1669" w:type="dxa"/>
            <w:vMerge/>
            <w:shd w:val="clear" w:color="auto" w:fill="C6D9F1"/>
            <w:vAlign w:val="center"/>
          </w:tcPr>
          <w:p w14:paraId="0FCD56D0" w14:textId="77777777" w:rsidR="00283B92" w:rsidRPr="00DA1560" w:rsidRDefault="00283B92" w:rsidP="000E6DE3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tblpY="-754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283B92" w14:paraId="535E518D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907AC61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66CA7DC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1705341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D369E29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283B92" w14:paraId="2B3E5F01" w14:textId="77777777" w:rsidTr="00ED36E1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6B7313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oid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2A8C7A" w14:textId="4767613E" w:rsidR="00283B92" w:rsidRDefault="00283B92" w:rsidP="00283B92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t>showContent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BDF5D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94D1B9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283B92" w14:paraId="6DDCF269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2CF7711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178884" w14:textId="0EB5BC0F" w:rsidR="00283B92" w:rsidRDefault="00283B92" w:rsidP="00283B92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강의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생성자가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업로드한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강의파일을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불러와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보여준다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5388335E" w14:textId="77777777" w:rsidR="00283B92" w:rsidRPr="00283B92" w:rsidRDefault="00283B92" w:rsidP="000E6DE3">
            <w:pPr>
              <w:pStyle w:val="af7"/>
              <w:ind w:firstLine="0"/>
              <w:jc w:val="center"/>
            </w:pPr>
          </w:p>
        </w:tc>
      </w:tr>
      <w:tr w:rsidR="00283B92" w14:paraId="639DBDD2" w14:textId="77777777" w:rsidTr="00283B92">
        <w:trPr>
          <w:trHeight w:val="220"/>
        </w:trPr>
        <w:tc>
          <w:tcPr>
            <w:tcW w:w="1669" w:type="dxa"/>
            <w:vMerge/>
            <w:shd w:val="clear" w:color="auto" w:fill="C6D9F1"/>
            <w:vAlign w:val="center"/>
          </w:tcPr>
          <w:p w14:paraId="2390FF25" w14:textId="77777777" w:rsidR="00283B92" w:rsidRPr="00DA1560" w:rsidRDefault="00283B92" w:rsidP="000E6DE3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tblpY="-754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283B92" w14:paraId="188310F0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BB2ABBD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0734FEB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2CDD78B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DD2BBFF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283B92" w14:paraId="22CBCA15" w14:textId="77777777" w:rsidTr="00ED36E1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2D7EDB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lastRenderedPageBreak/>
                    <w:t>v</w:t>
                  </w:r>
                  <w:r>
                    <w:t>oid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689630" w14:textId="5615A62B" w:rsidR="00283B92" w:rsidRDefault="00283B92" w:rsidP="00283B92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t>runCode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568860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BABC03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283B92" w14:paraId="299F174E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F145F5E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9B8DE3" w14:textId="6A498B04" w:rsidR="00283B92" w:rsidRDefault="00283B92" w:rsidP="00283B92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실습환경의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코드작성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영역에서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사용자가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작성한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코드를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컴파일하여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결과를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보여준다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0C98F939" w14:textId="77777777" w:rsidR="00283B92" w:rsidRPr="00283B92" w:rsidRDefault="00283B92" w:rsidP="000E6DE3">
            <w:pPr>
              <w:pStyle w:val="af7"/>
              <w:ind w:firstLine="0"/>
              <w:jc w:val="center"/>
            </w:pPr>
          </w:p>
        </w:tc>
      </w:tr>
      <w:tr w:rsidR="00283B92" w14:paraId="38CBEE22" w14:textId="77777777" w:rsidTr="00D42A4D">
        <w:trPr>
          <w:trHeight w:val="220"/>
        </w:trPr>
        <w:tc>
          <w:tcPr>
            <w:tcW w:w="1669" w:type="dxa"/>
            <w:vMerge/>
            <w:shd w:val="clear" w:color="auto" w:fill="C6D9F1"/>
            <w:vAlign w:val="center"/>
          </w:tcPr>
          <w:p w14:paraId="08ADA218" w14:textId="77777777" w:rsidR="00283B92" w:rsidRPr="00DA1560" w:rsidRDefault="00283B92" w:rsidP="000E6DE3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tblpY="-754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283B92" w14:paraId="6651B037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6C5480A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9697D80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F00777B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FF49DAB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283B92" w14:paraId="44198D9B" w14:textId="77777777" w:rsidTr="00ED36E1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E21B00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oid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32B3DB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t>runShell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2A9EC4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19A69D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283B92" w14:paraId="25918BF3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35A5278" w14:textId="77777777" w:rsidR="00283B92" w:rsidRDefault="00283B92" w:rsidP="00283B92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1A934B" w14:textId="3DD3F137" w:rsidR="00283B92" w:rsidRDefault="00283B92" w:rsidP="00283B92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실습환경의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shell </w:t>
                  </w:r>
                  <w:r>
                    <w:rPr>
                      <w:rFonts w:hint="eastAsia"/>
                    </w:rPr>
                    <w:t>영역에서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사용자가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작성한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명령어를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실행하여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보여준다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08301CC2" w14:textId="77777777" w:rsidR="00283B92" w:rsidRPr="00283B92" w:rsidRDefault="00283B92" w:rsidP="000E6DE3">
            <w:pPr>
              <w:pStyle w:val="af7"/>
              <w:ind w:firstLine="0"/>
              <w:jc w:val="center"/>
            </w:pPr>
          </w:p>
        </w:tc>
      </w:tr>
      <w:tr w:rsidR="00283B92" w14:paraId="344FF050" w14:textId="77777777" w:rsidTr="00D42A4D">
        <w:trPr>
          <w:trHeight w:val="440"/>
        </w:trPr>
        <w:tc>
          <w:tcPr>
            <w:tcW w:w="1669" w:type="dxa"/>
            <w:vMerge/>
            <w:shd w:val="clear" w:color="auto" w:fill="C6D9F1"/>
            <w:vAlign w:val="center"/>
          </w:tcPr>
          <w:p w14:paraId="35881162" w14:textId="77777777" w:rsidR="00283B92" w:rsidRPr="00DA1560" w:rsidRDefault="00283B92" w:rsidP="000E6DE3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283B92" w14:paraId="0264A4B1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3FB544A" w14:textId="77777777" w:rsidR="00283B92" w:rsidRDefault="00283B92" w:rsidP="000E6DE3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BDD8FEB" w14:textId="77777777" w:rsidR="00283B92" w:rsidRDefault="00283B92" w:rsidP="000E6DE3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DE71FEF" w14:textId="77777777" w:rsidR="00283B92" w:rsidRDefault="00283B92" w:rsidP="000E6DE3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6C0ED84" w14:textId="77777777" w:rsidR="00283B92" w:rsidRDefault="00283B92" w:rsidP="000E6DE3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283B92" w14:paraId="5F5DD9F8" w14:textId="77777777" w:rsidTr="00ED36E1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0ED591" w14:textId="77777777" w:rsidR="00283B92" w:rsidRDefault="00283B92" w:rsidP="000E6DE3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240F84" w14:textId="77777777" w:rsidR="00283B92" w:rsidRDefault="00283B92" w:rsidP="000E6DE3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m</w:t>
                  </w:r>
                  <w:r>
                    <w:t>akeLecture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7424C1" w14:textId="77777777" w:rsidR="00283B92" w:rsidRDefault="00283B92" w:rsidP="000E6DE3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B2C5DF" w14:textId="77777777" w:rsidR="00283B92" w:rsidRDefault="00283B92" w:rsidP="000E6DE3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283B92" w14:paraId="3227F403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E7FF6C1" w14:textId="77777777" w:rsidR="00283B92" w:rsidRDefault="00283B92" w:rsidP="000E6DE3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2A2705" w14:textId="14384F52" w:rsidR="00283B92" w:rsidRDefault="00283B92" w:rsidP="000E6DE3">
                  <w:pPr>
                    <w:pStyle w:val="af7"/>
                    <w:ind w:firstLine="0"/>
                    <w:jc w:val="left"/>
                  </w:pPr>
                  <w:proofErr w:type="spellStart"/>
                  <w:r>
                    <w:t>makeShell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makeContent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호출하여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강의를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생성한다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400FAC40" w14:textId="77777777" w:rsidR="00283B92" w:rsidRPr="000E6DE3" w:rsidRDefault="00283B92" w:rsidP="000E6DE3">
            <w:pPr>
              <w:pStyle w:val="af7"/>
              <w:ind w:firstLine="0"/>
              <w:jc w:val="center"/>
            </w:pPr>
          </w:p>
        </w:tc>
      </w:tr>
      <w:tr w:rsidR="00283B92" w14:paraId="58BD4DC4" w14:textId="77777777" w:rsidTr="000E6DE3">
        <w:trPr>
          <w:trHeight w:val="220"/>
        </w:trPr>
        <w:tc>
          <w:tcPr>
            <w:tcW w:w="1669" w:type="dxa"/>
            <w:vMerge/>
            <w:shd w:val="clear" w:color="auto" w:fill="C6D9F1"/>
            <w:vAlign w:val="center"/>
          </w:tcPr>
          <w:p w14:paraId="79C2F777" w14:textId="77777777" w:rsidR="00283B92" w:rsidRPr="00DA1560" w:rsidRDefault="00283B92" w:rsidP="000E6DE3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336B97" w14:paraId="4FF435BB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4AB76AF" w14:textId="77777777" w:rsidR="00336B97" w:rsidRDefault="00336B97" w:rsidP="00336B9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0F4F875" w14:textId="77777777" w:rsidR="00336B97" w:rsidRDefault="00336B97" w:rsidP="00336B9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0EC7506" w14:textId="77777777" w:rsidR="00336B97" w:rsidRDefault="00336B97" w:rsidP="00336B9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A523CD3" w14:textId="77777777" w:rsidR="00336B97" w:rsidRDefault="00336B97" w:rsidP="00336B9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36B97" w14:paraId="19BE6916" w14:textId="77777777" w:rsidTr="00ED36E1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BE20EC" w14:textId="77777777" w:rsidR="00336B97" w:rsidRDefault="00336B97" w:rsidP="00336B9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01DD58" w14:textId="77777777" w:rsidR="00336B97" w:rsidRDefault="00336B97" w:rsidP="00336B97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m</w:t>
                  </w:r>
                  <w:r>
                    <w:t>akeCodeEditor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954A1F" w14:textId="77777777" w:rsidR="00336B97" w:rsidRDefault="00336B97" w:rsidP="00336B9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492FE0" w14:textId="77777777" w:rsidR="00336B97" w:rsidRDefault="00336B97" w:rsidP="00336B9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336B97" w14:paraId="22C5517F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8D23A1F" w14:textId="77777777" w:rsidR="00336B97" w:rsidRDefault="00336B97" w:rsidP="00336B9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0C9BE3" w14:textId="77777777" w:rsidR="00336B97" w:rsidRDefault="00336B97" w:rsidP="00336B9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사용자가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지정한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확장자로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코드입력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영역을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생성한다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479C783B" w14:textId="77777777" w:rsidR="00283B92" w:rsidRPr="00336B97" w:rsidRDefault="00283B92" w:rsidP="000E6DE3">
            <w:pPr>
              <w:pStyle w:val="af7"/>
              <w:ind w:firstLine="0"/>
              <w:jc w:val="center"/>
            </w:pPr>
          </w:p>
        </w:tc>
      </w:tr>
      <w:tr w:rsidR="00283B92" w14:paraId="7B4F3FB4" w14:textId="77777777" w:rsidTr="00D42A4D">
        <w:trPr>
          <w:trHeight w:val="220"/>
        </w:trPr>
        <w:tc>
          <w:tcPr>
            <w:tcW w:w="1669" w:type="dxa"/>
            <w:vMerge/>
            <w:shd w:val="clear" w:color="auto" w:fill="C6D9F1"/>
            <w:vAlign w:val="center"/>
          </w:tcPr>
          <w:p w14:paraId="026128E9" w14:textId="77777777" w:rsidR="00283B92" w:rsidRPr="00DA1560" w:rsidRDefault="00283B92" w:rsidP="000E6DE3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336B97" w14:paraId="1A6218C4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6D43CB2" w14:textId="77777777" w:rsidR="00336B97" w:rsidRDefault="00336B97" w:rsidP="00336B9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7293E0D" w14:textId="77777777" w:rsidR="00336B97" w:rsidRDefault="00336B97" w:rsidP="00336B9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43E33D8" w14:textId="77777777" w:rsidR="00336B97" w:rsidRDefault="00336B97" w:rsidP="00336B9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157A503" w14:textId="77777777" w:rsidR="00336B97" w:rsidRDefault="00336B97" w:rsidP="00336B9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336B97" w14:paraId="20D1BCE5" w14:textId="77777777" w:rsidTr="00ED36E1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5CE548" w14:textId="77777777" w:rsidR="00336B97" w:rsidRDefault="00336B97" w:rsidP="00336B9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D4C479" w14:textId="1CFCBF5F" w:rsidR="00336B97" w:rsidRDefault="00336B97" w:rsidP="00336B97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m</w:t>
                  </w:r>
                  <w:r>
                    <w:t>akeShell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8238DC" w14:textId="77777777" w:rsidR="00336B97" w:rsidRDefault="00336B97" w:rsidP="00336B9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CC4721" w14:textId="77777777" w:rsidR="00336B97" w:rsidRDefault="00336B97" w:rsidP="00336B9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336B97" w14:paraId="728C5EA2" w14:textId="77777777" w:rsidTr="00ED36E1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9485311" w14:textId="77777777" w:rsidR="00336B97" w:rsidRDefault="00336B97" w:rsidP="00336B9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A77DA7" w14:textId="0D6A553C" w:rsidR="00336B97" w:rsidRDefault="00336B97" w:rsidP="00336B9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사용자가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입력한</w:t>
                  </w:r>
                  <w:r>
                    <w:rPr>
                      <w:rFonts w:hint="eastAsia"/>
                    </w:rPr>
                    <w:t xml:space="preserve"> c</w:t>
                  </w:r>
                  <w:r>
                    <w:t>ommand</w:t>
                  </w:r>
                  <w:r>
                    <w:rPr>
                      <w:rFonts w:hint="eastAsia"/>
                    </w:rPr>
                    <w:t>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대한</w:t>
                  </w:r>
                  <w:r>
                    <w:rPr>
                      <w:rFonts w:hint="eastAsia"/>
                    </w:rPr>
                    <w:t xml:space="preserve"> O</w:t>
                  </w:r>
                  <w:r>
                    <w:t>S</w:t>
                  </w:r>
                  <w:r>
                    <w:rPr>
                      <w:rFonts w:hint="eastAsia"/>
                    </w:rPr>
                    <w:t>환경을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shell</w:t>
                  </w:r>
                  <w:r>
                    <w:rPr>
                      <w:rFonts w:hint="eastAsia"/>
                    </w:rPr>
                    <w:t>영역을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생성한다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646B169C" w14:textId="77777777" w:rsidR="00283B92" w:rsidRPr="00336B97" w:rsidRDefault="00283B92" w:rsidP="000E6DE3">
            <w:pPr>
              <w:pStyle w:val="af7"/>
              <w:ind w:firstLine="0"/>
              <w:jc w:val="center"/>
            </w:pPr>
          </w:p>
        </w:tc>
      </w:tr>
      <w:tr w:rsidR="00283B92" w14:paraId="3FF25EED" w14:textId="77777777" w:rsidTr="00D42A4D">
        <w:trPr>
          <w:trHeight w:val="1022"/>
        </w:trPr>
        <w:tc>
          <w:tcPr>
            <w:tcW w:w="1669" w:type="dxa"/>
            <w:vMerge/>
            <w:shd w:val="clear" w:color="auto" w:fill="C6D9F1"/>
            <w:vAlign w:val="center"/>
          </w:tcPr>
          <w:p w14:paraId="4D3827F3" w14:textId="77777777" w:rsidR="00283B92" w:rsidRPr="00DA1560" w:rsidRDefault="00283B92" w:rsidP="000E6DE3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horzAnchor="margin" w:tblpY="-874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283B92" w14:paraId="23BD7AA1" w14:textId="77777777" w:rsidTr="00D42A4D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E6174BC" w14:textId="77777777" w:rsidR="00283B92" w:rsidRDefault="00283B92" w:rsidP="000E6DE3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BC839DE" w14:textId="77777777" w:rsidR="00283B92" w:rsidRDefault="00283B92" w:rsidP="000E6DE3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B60F74E" w14:textId="77777777" w:rsidR="00283B92" w:rsidRDefault="00283B92" w:rsidP="000E6DE3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1FC3656" w14:textId="77777777" w:rsidR="00283B92" w:rsidRDefault="00283B92" w:rsidP="000E6DE3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283B92" w14:paraId="4FFEBB0F" w14:textId="77777777" w:rsidTr="00D42A4D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162FDB" w14:textId="213C34E6" w:rsidR="00283B92" w:rsidRDefault="00283B92" w:rsidP="000E6DE3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oid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36B554" w14:textId="470A9BF5" w:rsidR="00283B92" w:rsidRDefault="00336B97" w:rsidP="000E6DE3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t>upload</w:t>
                  </w:r>
                  <w:r w:rsidR="00283B92">
                    <w:t>Content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D7505F" w14:textId="77777777" w:rsidR="00283B92" w:rsidRDefault="00283B92" w:rsidP="000E6DE3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334C30" w14:textId="77777777" w:rsidR="00283B92" w:rsidRDefault="00283B92" w:rsidP="000E6DE3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283B92" w14:paraId="730DAD97" w14:textId="77777777" w:rsidTr="00D42A4D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A5AFE52" w14:textId="77777777" w:rsidR="00283B92" w:rsidRDefault="00283B92" w:rsidP="000E6DE3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DB81C2" w14:textId="14003301" w:rsidR="00283B92" w:rsidRDefault="00336B97" w:rsidP="000E6DE3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사용자가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업로드한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파일을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6EC969F2" w14:textId="77777777" w:rsidR="00283B92" w:rsidRDefault="00283B92" w:rsidP="000E6DE3">
            <w:pPr>
              <w:pStyle w:val="af7"/>
              <w:ind w:firstLine="0"/>
              <w:jc w:val="center"/>
            </w:pPr>
          </w:p>
        </w:tc>
      </w:tr>
    </w:tbl>
    <w:p w14:paraId="549D5B3A" w14:textId="77777777" w:rsidR="00D42A4D" w:rsidRDefault="00D42A4D" w:rsidP="00D42A4D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3D9BCAA5" w14:textId="77777777" w:rsidR="00D42A4D" w:rsidRDefault="00D42A4D" w:rsidP="00D42A4D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1CB9FF99" w14:textId="353D655D" w:rsidR="00D42A4D" w:rsidRDefault="00D42A4D" w:rsidP="00D42A4D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514ECBD9" w14:textId="56EF12E1" w:rsidR="00EA4172" w:rsidRDefault="00EA4172" w:rsidP="00EA4172">
      <w:pPr>
        <w:widowControl/>
        <w:wordWrap/>
        <w:autoSpaceDE/>
        <w:autoSpaceDN/>
        <w:jc w:val="left"/>
        <w:rPr>
          <w:rFonts w:ascii="굴림" w:eastAsia="굴림" w:hAnsi="굴림" w:hint="eastAsia"/>
          <w:b/>
          <w:snapToGrid w:val="0"/>
          <w:kern w:val="16"/>
          <w:sz w:val="24"/>
          <w:szCs w:val="24"/>
        </w:rPr>
      </w:pPr>
      <w:r>
        <w:rPr>
          <w:rFonts w:ascii="굴림" w:eastAsia="굴림" w:hAnsi="굴림"/>
          <w:b/>
          <w:snapToGrid w:val="0"/>
          <w:kern w:val="16"/>
          <w:sz w:val="24"/>
          <w:szCs w:val="24"/>
        </w:rPr>
        <w:br w:type="page"/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125"/>
        <w:gridCol w:w="2248"/>
        <w:gridCol w:w="3245"/>
      </w:tblGrid>
      <w:tr w:rsidR="00D42A4D" w14:paraId="648B5E94" w14:textId="77777777" w:rsidTr="00D42A4D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268F5A63" w14:textId="77777777" w:rsidR="00D42A4D" w:rsidRPr="00DA1560" w:rsidRDefault="00D42A4D" w:rsidP="00D42A4D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 w:rsidRPr="00DA1560">
              <w:rPr>
                <w:b/>
                <w:sz w:val="26"/>
                <w:szCs w:val="26"/>
              </w:rPr>
              <w:lastRenderedPageBreak/>
              <w:t>[</w:t>
            </w:r>
            <w:proofErr w:type="spellStart"/>
            <w:r>
              <w:rPr>
                <w:b/>
                <w:sz w:val="26"/>
                <w:szCs w:val="26"/>
              </w:rPr>
              <w:t>Q</w:t>
            </w:r>
            <w:r>
              <w:rPr>
                <w:rFonts w:hint="eastAsia"/>
                <w:b/>
                <w:sz w:val="26"/>
                <w:szCs w:val="26"/>
              </w:rPr>
              <w:t>a</w:t>
            </w:r>
            <w:r>
              <w:rPr>
                <w:b/>
                <w:sz w:val="26"/>
                <w:szCs w:val="26"/>
              </w:rPr>
              <w:t>ndA</w:t>
            </w:r>
            <w:proofErr w:type="spellEnd"/>
            <w:r w:rsidRPr="00DA1560">
              <w:rPr>
                <w:b/>
                <w:sz w:val="26"/>
                <w:szCs w:val="26"/>
              </w:rPr>
              <w:t>]</w:t>
            </w:r>
          </w:p>
        </w:tc>
      </w:tr>
      <w:tr w:rsidR="00D42A4D" w14:paraId="68479BE7" w14:textId="77777777" w:rsidTr="00D42A4D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51B85311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2757A452" w14:textId="50472E2F" w:rsidR="00D42A4D" w:rsidRDefault="00BC0001" w:rsidP="00D42A4D">
            <w:pPr>
              <w:pStyle w:val="af7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5C39D16" wp14:editId="4C6E30EE">
                  <wp:extent cx="2533650" cy="2886075"/>
                  <wp:effectExtent l="0" t="0" r="0" b="9525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A4D" w14:paraId="65EBB9C2" w14:textId="77777777" w:rsidTr="00D42A4D">
        <w:trPr>
          <w:trHeight w:val="569"/>
        </w:trPr>
        <w:tc>
          <w:tcPr>
            <w:tcW w:w="1669" w:type="dxa"/>
            <w:shd w:val="clear" w:color="auto" w:fill="C6D9F1"/>
            <w:vAlign w:val="center"/>
          </w:tcPr>
          <w:p w14:paraId="1E34DD03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0870AEBA" w14:textId="362BD8E7" w:rsidR="004D17C5" w:rsidRPr="00A370A6" w:rsidRDefault="00D42A4D" w:rsidP="004D17C5">
            <w:pPr>
              <w:pStyle w:val="af7"/>
              <w:ind w:firstLine="0"/>
            </w:pPr>
            <w:r>
              <w:rPr>
                <w:rFonts w:hint="eastAsia"/>
              </w:rPr>
              <w:t>강의에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클래스이다</w:t>
            </w:r>
            <w:r>
              <w:rPr>
                <w:rFonts w:hint="eastAsia"/>
              </w:rPr>
              <w:t>.</w:t>
            </w:r>
            <w:r w:rsidR="004D17C5">
              <w:t xml:space="preserve"> </w:t>
            </w:r>
            <w:r w:rsidR="004D17C5">
              <w:rPr>
                <w:rFonts w:hint="eastAsia"/>
              </w:rPr>
              <w:t>서비스에</w:t>
            </w:r>
            <w:r w:rsidR="004D17C5">
              <w:rPr>
                <w:rFonts w:hint="eastAsia"/>
              </w:rPr>
              <w:t xml:space="preserve"> </w:t>
            </w:r>
            <w:r w:rsidR="004D17C5">
              <w:rPr>
                <w:rFonts w:hint="eastAsia"/>
              </w:rPr>
              <w:t>사용되는</w:t>
            </w:r>
            <w:r w:rsidR="004D17C5">
              <w:rPr>
                <w:rFonts w:hint="eastAsia"/>
              </w:rPr>
              <w:t xml:space="preserve"> </w:t>
            </w:r>
            <w:r w:rsidR="004D17C5">
              <w:rPr>
                <w:rFonts w:hint="eastAsia"/>
              </w:rPr>
              <w:t>유저와</w:t>
            </w:r>
            <w:r w:rsidR="004D17C5">
              <w:rPr>
                <w:rFonts w:hint="eastAsia"/>
              </w:rPr>
              <w:t xml:space="preserve"> </w:t>
            </w:r>
            <w:r w:rsidR="004D17C5">
              <w:t>Course</w:t>
            </w:r>
            <w:r w:rsidR="004D17C5">
              <w:rPr>
                <w:rFonts w:hint="eastAsia"/>
              </w:rPr>
              <w:t>에</w:t>
            </w:r>
            <w:r w:rsidR="004D17C5">
              <w:rPr>
                <w:rFonts w:hint="eastAsia"/>
              </w:rPr>
              <w:t xml:space="preserve"> </w:t>
            </w:r>
            <w:r w:rsidR="004D17C5">
              <w:rPr>
                <w:rFonts w:hint="eastAsia"/>
              </w:rPr>
              <w:t>연관이</w:t>
            </w:r>
            <w:r w:rsidR="004D17C5">
              <w:rPr>
                <w:rFonts w:hint="eastAsia"/>
              </w:rPr>
              <w:t xml:space="preserve"> </w:t>
            </w:r>
            <w:r w:rsidR="004D17C5">
              <w:rPr>
                <w:rFonts w:hint="eastAsia"/>
              </w:rPr>
              <w:t>있고</w:t>
            </w:r>
            <w:r w:rsidR="004D17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응답을</w:t>
            </w:r>
            <w:r w:rsidR="004D17C5">
              <w:rPr>
                <w:rFonts w:hint="eastAsia"/>
              </w:rPr>
              <w:t xml:space="preserve"> </w:t>
            </w:r>
            <w:r w:rsidR="004D17C5">
              <w:rPr>
                <w:rFonts w:hint="eastAsia"/>
              </w:rPr>
              <w:t>작성하거나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</w:p>
        </w:tc>
      </w:tr>
      <w:tr w:rsidR="00D42A4D" w14:paraId="60F49433" w14:textId="77777777" w:rsidTr="00D42A4D">
        <w:tc>
          <w:tcPr>
            <w:tcW w:w="1669" w:type="dxa"/>
            <w:vMerge w:val="restart"/>
            <w:shd w:val="clear" w:color="auto" w:fill="C6D9F1"/>
            <w:vAlign w:val="center"/>
          </w:tcPr>
          <w:p w14:paraId="1F423D6A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2125" w:type="dxa"/>
            <w:shd w:val="clear" w:color="auto" w:fill="C6D9F1"/>
            <w:vAlign w:val="center"/>
          </w:tcPr>
          <w:p w14:paraId="4B3AE19A" w14:textId="77777777" w:rsidR="00D42A4D" w:rsidRDefault="00D42A4D" w:rsidP="00D42A4D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2248" w:type="dxa"/>
            <w:shd w:val="clear" w:color="auto" w:fill="C6D9F1"/>
            <w:vAlign w:val="center"/>
          </w:tcPr>
          <w:p w14:paraId="2CED9F79" w14:textId="77777777" w:rsidR="00D42A4D" w:rsidRDefault="00D42A4D" w:rsidP="00D42A4D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330BA638" w14:textId="77777777" w:rsidR="00D42A4D" w:rsidRDefault="00D42A4D" w:rsidP="00D42A4D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D42A4D" w14:paraId="30643782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21E64AE9" w14:textId="77777777" w:rsidR="00D42A4D" w:rsidRPr="00DA1560" w:rsidRDefault="00D42A4D" w:rsidP="00D42A4D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25" w:type="dxa"/>
          </w:tcPr>
          <w:p w14:paraId="1AD49314" w14:textId="77777777" w:rsidR="00D42A4D" w:rsidRPr="00A370A6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48" w:type="dxa"/>
          </w:tcPr>
          <w:p w14:paraId="681B3636" w14:textId="4B2CE3D8" w:rsidR="00D42A4D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q</w:t>
            </w:r>
            <w:r>
              <w:t>uestion</w:t>
            </w:r>
          </w:p>
        </w:tc>
        <w:tc>
          <w:tcPr>
            <w:tcW w:w="3245" w:type="dxa"/>
          </w:tcPr>
          <w:p w14:paraId="76FBAE8C" w14:textId="7FD55668" w:rsidR="00D42A4D" w:rsidRDefault="00D42A4D" w:rsidP="00D42A4D">
            <w:pPr>
              <w:pStyle w:val="af7"/>
              <w:ind w:firstLine="0"/>
            </w:pPr>
            <w:r>
              <w:rPr>
                <w:rFonts w:hint="eastAsia"/>
              </w:rPr>
              <w:t>질문</w:t>
            </w:r>
            <w:r>
              <w:rPr>
                <w:rFonts w:hint="eastAsia"/>
              </w:rPr>
              <w:t xml:space="preserve"> </w:t>
            </w:r>
            <w:r w:rsidR="004D17C5">
              <w:rPr>
                <w:rFonts w:hint="eastAsia"/>
              </w:rPr>
              <w:t>내용</w:t>
            </w:r>
          </w:p>
        </w:tc>
      </w:tr>
      <w:tr w:rsidR="004D17C5" w14:paraId="00007225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0FB23971" w14:textId="77777777" w:rsidR="004D17C5" w:rsidRPr="00DA1560" w:rsidRDefault="004D17C5" w:rsidP="004D17C5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25" w:type="dxa"/>
          </w:tcPr>
          <w:p w14:paraId="435254E7" w14:textId="3E6D8C1E" w:rsidR="004D17C5" w:rsidRDefault="004D17C5" w:rsidP="004D17C5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48" w:type="dxa"/>
          </w:tcPr>
          <w:p w14:paraId="48900C3E" w14:textId="0BA52F92" w:rsidR="004D17C5" w:rsidRDefault="004D17C5" w:rsidP="004D17C5">
            <w:pPr>
              <w:pStyle w:val="af7"/>
              <w:ind w:firstLine="0"/>
            </w:pPr>
            <w:proofErr w:type="spellStart"/>
            <w:r>
              <w:t>questionerName</w:t>
            </w:r>
            <w:proofErr w:type="spellEnd"/>
          </w:p>
        </w:tc>
        <w:tc>
          <w:tcPr>
            <w:tcW w:w="3245" w:type="dxa"/>
          </w:tcPr>
          <w:p w14:paraId="593276B2" w14:textId="5B1EB141" w:rsidR="004D17C5" w:rsidRDefault="004D17C5" w:rsidP="004D17C5">
            <w:pPr>
              <w:pStyle w:val="af7"/>
              <w:ind w:firstLine="0"/>
            </w:pPr>
            <w:r>
              <w:rPr>
                <w:rFonts w:hint="eastAsia"/>
              </w:rPr>
              <w:t>질문자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4D17C5" w14:paraId="73856948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2C27A300" w14:textId="77777777" w:rsidR="004D17C5" w:rsidRPr="00DA1560" w:rsidRDefault="004D17C5" w:rsidP="004D17C5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25" w:type="dxa"/>
          </w:tcPr>
          <w:p w14:paraId="07A4FB44" w14:textId="68C1FFC1" w:rsidR="004D17C5" w:rsidRDefault="004D17C5" w:rsidP="004D17C5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48" w:type="dxa"/>
          </w:tcPr>
          <w:p w14:paraId="5F480CCF" w14:textId="757D7C95" w:rsidR="004D17C5" w:rsidRDefault="004D17C5" w:rsidP="004D17C5">
            <w:pPr>
              <w:pStyle w:val="af7"/>
              <w:ind w:firstLine="0"/>
            </w:pPr>
            <w:r>
              <w:rPr>
                <w:rFonts w:hint="eastAsia"/>
              </w:rPr>
              <w:t>a</w:t>
            </w:r>
            <w:r>
              <w:t>nswer</w:t>
            </w:r>
          </w:p>
        </w:tc>
        <w:tc>
          <w:tcPr>
            <w:tcW w:w="3245" w:type="dxa"/>
          </w:tcPr>
          <w:p w14:paraId="6A204860" w14:textId="1214BEFB" w:rsidR="004D17C5" w:rsidRDefault="004D17C5" w:rsidP="004D17C5">
            <w:pPr>
              <w:pStyle w:val="af7"/>
              <w:ind w:firstLine="0"/>
            </w:pPr>
            <w:r>
              <w:rPr>
                <w:rFonts w:hint="eastAsia"/>
              </w:rPr>
              <w:t>답변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</w:tr>
      <w:tr w:rsidR="004D17C5" w14:paraId="74DCEEEB" w14:textId="77777777" w:rsidTr="00D42A4D">
        <w:tc>
          <w:tcPr>
            <w:tcW w:w="1669" w:type="dxa"/>
            <w:vMerge/>
            <w:shd w:val="clear" w:color="auto" w:fill="C6D9F1"/>
            <w:vAlign w:val="center"/>
          </w:tcPr>
          <w:p w14:paraId="6024EA43" w14:textId="77777777" w:rsidR="004D17C5" w:rsidRPr="00DA1560" w:rsidRDefault="004D17C5" w:rsidP="004D17C5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25" w:type="dxa"/>
          </w:tcPr>
          <w:p w14:paraId="033BF6F8" w14:textId="73AAFFAB" w:rsidR="004D17C5" w:rsidRDefault="004D17C5" w:rsidP="004D17C5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48" w:type="dxa"/>
          </w:tcPr>
          <w:p w14:paraId="2E7E276A" w14:textId="021F3E75" w:rsidR="004D17C5" w:rsidRDefault="004D17C5" w:rsidP="004D17C5">
            <w:pPr>
              <w:pStyle w:val="af7"/>
              <w:ind w:firstLine="0"/>
            </w:pPr>
            <w:proofErr w:type="spellStart"/>
            <w:r>
              <w:t>responderName</w:t>
            </w:r>
            <w:proofErr w:type="spellEnd"/>
          </w:p>
        </w:tc>
        <w:tc>
          <w:tcPr>
            <w:tcW w:w="3245" w:type="dxa"/>
          </w:tcPr>
          <w:p w14:paraId="38BAE481" w14:textId="03ABC162" w:rsidR="004D17C5" w:rsidRDefault="004D17C5" w:rsidP="004D17C5">
            <w:pPr>
              <w:pStyle w:val="af7"/>
              <w:ind w:firstLine="0"/>
            </w:pPr>
            <w:r>
              <w:rPr>
                <w:rFonts w:hint="eastAsia"/>
              </w:rPr>
              <w:t>답변자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4D17C5" w14:paraId="4F1C63FA" w14:textId="77777777" w:rsidTr="00EA4172">
        <w:trPr>
          <w:trHeight w:val="127"/>
        </w:trPr>
        <w:tc>
          <w:tcPr>
            <w:tcW w:w="1669" w:type="dxa"/>
            <w:shd w:val="clear" w:color="auto" w:fill="C6D9F1"/>
            <w:vAlign w:val="center"/>
          </w:tcPr>
          <w:p w14:paraId="4823F810" w14:textId="77777777" w:rsidR="004D17C5" w:rsidRPr="00DA1560" w:rsidRDefault="004D17C5" w:rsidP="004D17C5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63"/>
              <w:gridCol w:w="24"/>
              <w:gridCol w:w="2126"/>
              <w:gridCol w:w="84"/>
              <w:gridCol w:w="58"/>
              <w:gridCol w:w="1617"/>
              <w:gridCol w:w="84"/>
              <w:gridCol w:w="1732"/>
              <w:gridCol w:w="104"/>
              <w:gridCol w:w="6"/>
            </w:tblGrid>
            <w:tr w:rsidR="004D17C5" w14:paraId="48B778B3" w14:textId="77777777" w:rsidTr="004D17C5">
              <w:trPr>
                <w:gridAfter w:val="1"/>
                <w:wAfter w:w="6" w:type="dxa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51AC5EA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F27A8E2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F8697C7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979978A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4D17C5" w14:paraId="648AF3B4" w14:textId="77777777" w:rsidTr="004D17C5">
              <w:trPr>
                <w:gridAfter w:val="1"/>
                <w:wAfter w:w="6" w:type="dxa"/>
                <w:trHeight w:val="55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9E56B3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70EB8A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t>showUserQandA</w:t>
                  </w:r>
                  <w:proofErr w:type="spellEnd"/>
                </w:p>
              </w:tc>
              <w:tc>
                <w:tcPr>
                  <w:tcW w:w="184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08F727" w14:textId="0B7ABE32" w:rsidR="004D17C5" w:rsidRDefault="004D17C5" w:rsidP="004D17C5">
                  <w:pPr>
                    <w:pStyle w:val="af7"/>
                    <w:ind w:firstLine="0"/>
                  </w:pPr>
                </w:p>
              </w:tc>
              <w:tc>
                <w:tcPr>
                  <w:tcW w:w="18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E9444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4D17C5" w14:paraId="50F2AAC7" w14:textId="77777777" w:rsidTr="004D17C5">
              <w:trPr>
                <w:gridAfter w:val="1"/>
                <w:wAfter w:w="6" w:type="dxa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1B43C19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7260A7" w14:textId="154822CB" w:rsidR="004D17C5" w:rsidRDefault="004D17C5" w:rsidP="004D17C5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특정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사용자의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질의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응답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내역을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제공한다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4D17C5" w14:paraId="1BE18358" w14:textId="77777777" w:rsidTr="004D17C5"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AE3114A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41B4D86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67A0171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1963E52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4D17C5" w14:paraId="0E26ADDE" w14:textId="77777777" w:rsidTr="004D17C5">
              <w:trPr>
                <w:trHeight w:val="307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78793F" w14:textId="35470746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void</w:t>
                  </w:r>
                </w:p>
              </w:tc>
              <w:tc>
                <w:tcPr>
                  <w:tcW w:w="226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D03B27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</w:t>
                  </w:r>
                  <w:r>
                    <w:t>howAllQandA</w:t>
                  </w:r>
                  <w:proofErr w:type="spellEnd"/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7A3C21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61AC96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4D17C5" w14:paraId="34A09810" w14:textId="77777777" w:rsidTr="004D17C5"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CE8DA0A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019AE9" w14:textId="060AA6C2" w:rsidR="004D17C5" w:rsidRDefault="004D17C5" w:rsidP="004D17C5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강의에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질의응답을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제공한다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4D17C5" w14:paraId="16363E8C" w14:textId="77777777" w:rsidTr="004D17C5">
              <w:trPr>
                <w:gridAfter w:val="2"/>
                <w:wAfter w:w="110" w:type="dxa"/>
                <w:trHeight w:val="248"/>
              </w:trPr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E6071D0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3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4FB0045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67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C462A63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1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AD4F135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4D17C5" w14:paraId="5E760420" w14:textId="77777777" w:rsidTr="004D17C5">
              <w:trPr>
                <w:gridAfter w:val="2"/>
                <w:wAfter w:w="110" w:type="dxa"/>
                <w:trHeight w:val="211"/>
              </w:trPr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0A2E7E" w14:textId="2B8E5470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void</w:t>
                  </w:r>
                </w:p>
              </w:tc>
              <w:tc>
                <w:tcPr>
                  <w:tcW w:w="223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A66301" w14:textId="4D7BD7E7" w:rsidR="004D17C5" w:rsidRDefault="004D17C5" w:rsidP="004D17C5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a</w:t>
                  </w:r>
                  <w:r>
                    <w:t>ddQuestion</w:t>
                  </w:r>
                  <w:proofErr w:type="spellEnd"/>
                </w:p>
              </w:tc>
              <w:tc>
                <w:tcPr>
                  <w:tcW w:w="167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30DEEE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1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E50177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4D17C5" w14:paraId="55265288" w14:textId="77777777" w:rsidTr="004D17C5">
              <w:trPr>
                <w:gridAfter w:val="2"/>
                <w:wAfter w:w="110" w:type="dxa"/>
                <w:trHeight w:val="248"/>
              </w:trPr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0892DEB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72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B37898" w14:textId="6D9CCFB9" w:rsidR="004D17C5" w:rsidRDefault="004D17C5" w:rsidP="004D17C5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강의에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대한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질문을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생성하는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기능을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제공한다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4D17C5" w14:paraId="53B52A35" w14:textId="77777777" w:rsidTr="004D17C5">
              <w:trPr>
                <w:gridAfter w:val="2"/>
                <w:wAfter w:w="110" w:type="dxa"/>
                <w:trHeight w:val="248"/>
              </w:trPr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E566EEB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3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4EA1931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67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3D55554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1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A3739E8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4D17C5" w14:paraId="793BF9C9" w14:textId="77777777" w:rsidTr="004D17C5">
              <w:trPr>
                <w:gridAfter w:val="2"/>
                <w:wAfter w:w="110" w:type="dxa"/>
                <w:trHeight w:val="211"/>
              </w:trPr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21248B" w14:textId="745D616A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t>void</w:t>
                  </w:r>
                </w:p>
              </w:tc>
              <w:tc>
                <w:tcPr>
                  <w:tcW w:w="223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83DAE9" w14:textId="6E1400E7" w:rsidR="004D17C5" w:rsidRDefault="004D17C5" w:rsidP="004D17C5">
                  <w:pPr>
                    <w:pStyle w:val="af7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a</w:t>
                  </w:r>
                  <w:r>
                    <w:t>ddAnswer</w:t>
                  </w:r>
                  <w:proofErr w:type="spellEnd"/>
                </w:p>
              </w:tc>
              <w:tc>
                <w:tcPr>
                  <w:tcW w:w="167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720480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1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234C89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4D17C5" w14:paraId="41DDF52D" w14:textId="77777777" w:rsidTr="004D17C5">
              <w:trPr>
                <w:gridAfter w:val="2"/>
                <w:wAfter w:w="110" w:type="dxa"/>
                <w:trHeight w:val="496"/>
              </w:trPr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CEA81F1" w14:textId="77777777" w:rsidR="004D17C5" w:rsidRDefault="004D17C5" w:rsidP="004D17C5">
                  <w:pPr>
                    <w:pStyle w:val="af7"/>
                    <w:ind w:firstLine="0"/>
                    <w:jc w:val="center"/>
                  </w:pPr>
                  <w:r>
                    <w:lastRenderedPageBreak/>
                    <w:t>Description</w:t>
                  </w:r>
                </w:p>
              </w:tc>
              <w:tc>
                <w:tcPr>
                  <w:tcW w:w="572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87C003" w14:textId="3EE87B65" w:rsidR="004D17C5" w:rsidRDefault="004D17C5" w:rsidP="004D17C5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질문에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대한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답변을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생성하는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기능을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제공한다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4A8AEFC0" w14:textId="31B095F9" w:rsidR="004D17C5" w:rsidRPr="00F16890" w:rsidRDefault="004D17C5" w:rsidP="004D17C5">
            <w:pPr>
              <w:pStyle w:val="af7"/>
              <w:ind w:firstLine="0"/>
            </w:pPr>
          </w:p>
        </w:tc>
      </w:tr>
    </w:tbl>
    <w:p w14:paraId="49ACB71C" w14:textId="47BEFA6C" w:rsidR="00A83DE5" w:rsidRPr="00D42A4D" w:rsidRDefault="00A83DE5" w:rsidP="00F16890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</w:p>
    <w:sectPr w:rsidR="00A83DE5" w:rsidRPr="00D42A4D" w:rsidSect="000659A9">
      <w:headerReference w:type="default" r:id="rId2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7DB12" w14:textId="77777777" w:rsidR="00045A73" w:rsidRDefault="00045A73">
      <w:r>
        <w:separator/>
      </w:r>
    </w:p>
  </w:endnote>
  <w:endnote w:type="continuationSeparator" w:id="0">
    <w:p w14:paraId="4F6F61D6" w14:textId="77777777" w:rsidR="00045A73" w:rsidRDefault="00045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16C59" w14:textId="7819214D" w:rsidR="00ED36E1" w:rsidRDefault="00ED36E1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33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8AB6A" w14:textId="77777777" w:rsidR="00045A73" w:rsidRDefault="00045A73">
      <w:r>
        <w:separator/>
      </w:r>
    </w:p>
  </w:footnote>
  <w:footnote w:type="continuationSeparator" w:id="0">
    <w:p w14:paraId="7C8B97E8" w14:textId="77777777" w:rsidR="00045A73" w:rsidRDefault="00045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0EB6A" w14:textId="77777777" w:rsidR="00ED36E1" w:rsidRDefault="00ED36E1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ED36E1" w14:paraId="7CBFFCDF" w14:textId="77777777" w:rsidTr="008D354C">
      <w:tc>
        <w:tcPr>
          <w:tcW w:w="2900" w:type="dxa"/>
          <w:shd w:val="clear" w:color="auto" w:fill="auto"/>
        </w:tcPr>
        <w:p w14:paraId="4FE2D33C" w14:textId="77777777" w:rsidR="00ED36E1" w:rsidRDefault="00ED36E1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4BCE88E7" w14:textId="77777777" w:rsidR="00ED36E1" w:rsidRDefault="00ED36E1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4D66D32B" w14:textId="77777777" w:rsidR="00ED36E1" w:rsidRDefault="00ED36E1" w:rsidP="00F0187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14:paraId="6C54F88F" w14:textId="77777777" w:rsidR="00ED36E1" w:rsidRDefault="00ED36E1" w:rsidP="00F31C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8DC68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8E13F85"/>
    <w:multiLevelType w:val="hybridMultilevel"/>
    <w:tmpl w:val="B7946090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65B5F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44B05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2825DFC"/>
    <w:multiLevelType w:val="multilevel"/>
    <w:tmpl w:val="8CDA25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6AA74FD1"/>
    <w:multiLevelType w:val="hybridMultilevel"/>
    <w:tmpl w:val="B7946090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4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75D6668E"/>
    <w:multiLevelType w:val="multilevel"/>
    <w:tmpl w:val="B1581632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4253"/>
        </w:tabs>
        <w:ind w:left="4253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20"/>
  </w:num>
  <w:num w:numId="4">
    <w:abstractNumId w:val="11"/>
  </w:num>
  <w:num w:numId="5">
    <w:abstractNumId w:val="14"/>
  </w:num>
  <w:num w:numId="6">
    <w:abstractNumId w:val="15"/>
  </w:num>
  <w:num w:numId="7">
    <w:abstractNumId w:val="6"/>
  </w:num>
  <w:num w:numId="8">
    <w:abstractNumId w:val="24"/>
  </w:num>
  <w:num w:numId="9">
    <w:abstractNumId w:val="29"/>
  </w:num>
  <w:num w:numId="10">
    <w:abstractNumId w:val="26"/>
  </w:num>
  <w:num w:numId="11">
    <w:abstractNumId w:val="19"/>
  </w:num>
  <w:num w:numId="12">
    <w:abstractNumId w:val="18"/>
  </w:num>
  <w:num w:numId="13">
    <w:abstractNumId w:val="26"/>
    <w:lvlOverride w:ilvl="0">
      <w:startOverride w:val="1"/>
    </w:lvlOverride>
  </w:num>
  <w:num w:numId="14">
    <w:abstractNumId w:val="12"/>
  </w:num>
  <w:num w:numId="15">
    <w:abstractNumId w:val="25"/>
  </w:num>
  <w:num w:numId="16">
    <w:abstractNumId w:val="26"/>
    <w:lvlOverride w:ilvl="0">
      <w:startOverride w:val="1"/>
    </w:lvlOverride>
  </w:num>
  <w:num w:numId="17">
    <w:abstractNumId w:val="26"/>
    <w:lvlOverride w:ilvl="0">
      <w:startOverride w:val="1"/>
    </w:lvlOverride>
  </w:num>
  <w:num w:numId="18">
    <w:abstractNumId w:val="10"/>
  </w:num>
  <w:num w:numId="19">
    <w:abstractNumId w:val="3"/>
  </w:num>
  <w:num w:numId="20">
    <w:abstractNumId w:val="28"/>
  </w:num>
  <w:num w:numId="21">
    <w:abstractNumId w:val="26"/>
    <w:lvlOverride w:ilvl="0">
      <w:startOverride w:val="1"/>
    </w:lvlOverride>
  </w:num>
  <w:num w:numId="22">
    <w:abstractNumId w:val="7"/>
  </w:num>
  <w:num w:numId="23">
    <w:abstractNumId w:val="22"/>
  </w:num>
  <w:num w:numId="24">
    <w:abstractNumId w:val="26"/>
    <w:lvlOverride w:ilvl="0">
      <w:startOverride w:val="1"/>
    </w:lvlOverride>
  </w:num>
  <w:num w:numId="25">
    <w:abstractNumId w:val="9"/>
  </w:num>
  <w:num w:numId="26">
    <w:abstractNumId w:val="2"/>
  </w:num>
  <w:num w:numId="27">
    <w:abstractNumId w:val="16"/>
  </w:num>
  <w:num w:numId="28">
    <w:abstractNumId w:val="0"/>
  </w:num>
  <w:num w:numId="29">
    <w:abstractNumId w:val="1"/>
  </w:num>
  <w:num w:numId="30">
    <w:abstractNumId w:val="4"/>
  </w:num>
  <w:num w:numId="31">
    <w:abstractNumId w:val="17"/>
  </w:num>
  <w:num w:numId="32">
    <w:abstractNumId w:val="8"/>
  </w:num>
  <w:num w:numId="33">
    <w:abstractNumId w:val="23"/>
  </w:num>
  <w:num w:numId="34">
    <w:abstractNumId w:val="13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 w:numId="4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3361"/>
    <w:rsid w:val="0003526C"/>
    <w:rsid w:val="00035322"/>
    <w:rsid w:val="00045A73"/>
    <w:rsid w:val="00045FD2"/>
    <w:rsid w:val="0005460C"/>
    <w:rsid w:val="000659A9"/>
    <w:rsid w:val="0007667B"/>
    <w:rsid w:val="000866EA"/>
    <w:rsid w:val="000A7C0F"/>
    <w:rsid w:val="000B2EA4"/>
    <w:rsid w:val="000D08A8"/>
    <w:rsid w:val="000E35DC"/>
    <w:rsid w:val="000E6DE3"/>
    <w:rsid w:val="000F609E"/>
    <w:rsid w:val="000F6DDA"/>
    <w:rsid w:val="00101807"/>
    <w:rsid w:val="00102ED9"/>
    <w:rsid w:val="001071AE"/>
    <w:rsid w:val="001156B5"/>
    <w:rsid w:val="0015265C"/>
    <w:rsid w:val="001800D8"/>
    <w:rsid w:val="001A0925"/>
    <w:rsid w:val="001B1EE6"/>
    <w:rsid w:val="001C25B6"/>
    <w:rsid w:val="001C4ACC"/>
    <w:rsid w:val="001C5B34"/>
    <w:rsid w:val="001C6CAE"/>
    <w:rsid w:val="001D3E77"/>
    <w:rsid w:val="001E19BE"/>
    <w:rsid w:val="001E63EC"/>
    <w:rsid w:val="001F2B4D"/>
    <w:rsid w:val="00201554"/>
    <w:rsid w:val="0020593F"/>
    <w:rsid w:val="002101FE"/>
    <w:rsid w:val="002169B3"/>
    <w:rsid w:val="00260607"/>
    <w:rsid w:val="002666A7"/>
    <w:rsid w:val="00283B92"/>
    <w:rsid w:val="00292EC9"/>
    <w:rsid w:val="002A6F03"/>
    <w:rsid w:val="002A79BA"/>
    <w:rsid w:val="002B5DB2"/>
    <w:rsid w:val="002C3E1F"/>
    <w:rsid w:val="002D00E7"/>
    <w:rsid w:val="002F351D"/>
    <w:rsid w:val="002F39C6"/>
    <w:rsid w:val="002F5C75"/>
    <w:rsid w:val="003032B5"/>
    <w:rsid w:val="00325DA2"/>
    <w:rsid w:val="00332AC9"/>
    <w:rsid w:val="003358C8"/>
    <w:rsid w:val="00335B0C"/>
    <w:rsid w:val="00336B97"/>
    <w:rsid w:val="00360731"/>
    <w:rsid w:val="003746B9"/>
    <w:rsid w:val="00377264"/>
    <w:rsid w:val="00377C16"/>
    <w:rsid w:val="003922BC"/>
    <w:rsid w:val="003A0439"/>
    <w:rsid w:val="003B3A4F"/>
    <w:rsid w:val="003B3C04"/>
    <w:rsid w:val="003B75E6"/>
    <w:rsid w:val="003E74F7"/>
    <w:rsid w:val="003F29D9"/>
    <w:rsid w:val="003F41A3"/>
    <w:rsid w:val="003F41F4"/>
    <w:rsid w:val="00412D01"/>
    <w:rsid w:val="00426862"/>
    <w:rsid w:val="0044728D"/>
    <w:rsid w:val="00452C91"/>
    <w:rsid w:val="00466B68"/>
    <w:rsid w:val="004B7385"/>
    <w:rsid w:val="004D17C5"/>
    <w:rsid w:val="004D5A4A"/>
    <w:rsid w:val="004E6BBA"/>
    <w:rsid w:val="004F07C2"/>
    <w:rsid w:val="00507D63"/>
    <w:rsid w:val="005103A8"/>
    <w:rsid w:val="0053049C"/>
    <w:rsid w:val="00551AE4"/>
    <w:rsid w:val="005773C3"/>
    <w:rsid w:val="00577796"/>
    <w:rsid w:val="00580E51"/>
    <w:rsid w:val="005908A8"/>
    <w:rsid w:val="0059471D"/>
    <w:rsid w:val="005B5947"/>
    <w:rsid w:val="005C0268"/>
    <w:rsid w:val="005D2693"/>
    <w:rsid w:val="005D33FE"/>
    <w:rsid w:val="005E0F0B"/>
    <w:rsid w:val="0060030F"/>
    <w:rsid w:val="0060431C"/>
    <w:rsid w:val="006122D1"/>
    <w:rsid w:val="00615A56"/>
    <w:rsid w:val="006243B4"/>
    <w:rsid w:val="00624AC6"/>
    <w:rsid w:val="00655BAD"/>
    <w:rsid w:val="00662131"/>
    <w:rsid w:val="006661E4"/>
    <w:rsid w:val="00673797"/>
    <w:rsid w:val="00686DA0"/>
    <w:rsid w:val="006935C2"/>
    <w:rsid w:val="006B1C3A"/>
    <w:rsid w:val="006C7B6A"/>
    <w:rsid w:val="006D5CF6"/>
    <w:rsid w:val="00730E56"/>
    <w:rsid w:val="0075031C"/>
    <w:rsid w:val="00757923"/>
    <w:rsid w:val="007618FD"/>
    <w:rsid w:val="007679A3"/>
    <w:rsid w:val="00767DBB"/>
    <w:rsid w:val="007871AF"/>
    <w:rsid w:val="007A1E8B"/>
    <w:rsid w:val="007B29C0"/>
    <w:rsid w:val="007B3C89"/>
    <w:rsid w:val="007C6D74"/>
    <w:rsid w:val="007C7C42"/>
    <w:rsid w:val="007D6731"/>
    <w:rsid w:val="007F7114"/>
    <w:rsid w:val="007F7D72"/>
    <w:rsid w:val="00826B10"/>
    <w:rsid w:val="00870EAC"/>
    <w:rsid w:val="008742D6"/>
    <w:rsid w:val="008A32D1"/>
    <w:rsid w:val="008A6C1F"/>
    <w:rsid w:val="008C102A"/>
    <w:rsid w:val="008D354C"/>
    <w:rsid w:val="008E62C4"/>
    <w:rsid w:val="008F6B4D"/>
    <w:rsid w:val="0090331D"/>
    <w:rsid w:val="009272FB"/>
    <w:rsid w:val="009351F3"/>
    <w:rsid w:val="00944BEC"/>
    <w:rsid w:val="00945DFE"/>
    <w:rsid w:val="009721AC"/>
    <w:rsid w:val="00980E69"/>
    <w:rsid w:val="009864DE"/>
    <w:rsid w:val="009C09DF"/>
    <w:rsid w:val="009E2ECB"/>
    <w:rsid w:val="009E3F3F"/>
    <w:rsid w:val="009E49D3"/>
    <w:rsid w:val="00A02CBF"/>
    <w:rsid w:val="00A148C1"/>
    <w:rsid w:val="00A23BF8"/>
    <w:rsid w:val="00A5376E"/>
    <w:rsid w:val="00A55C09"/>
    <w:rsid w:val="00A572ED"/>
    <w:rsid w:val="00A61A80"/>
    <w:rsid w:val="00A81EC1"/>
    <w:rsid w:val="00A83DE5"/>
    <w:rsid w:val="00A97C3B"/>
    <w:rsid w:val="00AA73B0"/>
    <w:rsid w:val="00AB2B9F"/>
    <w:rsid w:val="00AB611A"/>
    <w:rsid w:val="00AC387C"/>
    <w:rsid w:val="00AC7BCC"/>
    <w:rsid w:val="00AC7FA8"/>
    <w:rsid w:val="00AD36BC"/>
    <w:rsid w:val="00AE65C0"/>
    <w:rsid w:val="00B06A84"/>
    <w:rsid w:val="00B149CE"/>
    <w:rsid w:val="00B179E0"/>
    <w:rsid w:val="00B22519"/>
    <w:rsid w:val="00B24E10"/>
    <w:rsid w:val="00B37A21"/>
    <w:rsid w:val="00B61420"/>
    <w:rsid w:val="00BC0001"/>
    <w:rsid w:val="00BD4BCD"/>
    <w:rsid w:val="00C074F5"/>
    <w:rsid w:val="00C076B0"/>
    <w:rsid w:val="00C11604"/>
    <w:rsid w:val="00C618F7"/>
    <w:rsid w:val="00C62CA8"/>
    <w:rsid w:val="00C73694"/>
    <w:rsid w:val="00C90266"/>
    <w:rsid w:val="00C97F14"/>
    <w:rsid w:val="00CA4428"/>
    <w:rsid w:val="00CA4F97"/>
    <w:rsid w:val="00CB414C"/>
    <w:rsid w:val="00CB45B8"/>
    <w:rsid w:val="00CB583B"/>
    <w:rsid w:val="00CB59B0"/>
    <w:rsid w:val="00CC1521"/>
    <w:rsid w:val="00CC5E96"/>
    <w:rsid w:val="00CC7696"/>
    <w:rsid w:val="00CD1F69"/>
    <w:rsid w:val="00CF2DB6"/>
    <w:rsid w:val="00D103FC"/>
    <w:rsid w:val="00D13993"/>
    <w:rsid w:val="00D42A4D"/>
    <w:rsid w:val="00D508F8"/>
    <w:rsid w:val="00D57D2F"/>
    <w:rsid w:val="00D65AF2"/>
    <w:rsid w:val="00D72E54"/>
    <w:rsid w:val="00D86C86"/>
    <w:rsid w:val="00DC29D7"/>
    <w:rsid w:val="00DC597C"/>
    <w:rsid w:val="00DD1DCC"/>
    <w:rsid w:val="00DD726F"/>
    <w:rsid w:val="00DE47A6"/>
    <w:rsid w:val="00DF5A82"/>
    <w:rsid w:val="00E11E5B"/>
    <w:rsid w:val="00E20404"/>
    <w:rsid w:val="00E20F62"/>
    <w:rsid w:val="00E21A6A"/>
    <w:rsid w:val="00E3423C"/>
    <w:rsid w:val="00E372A5"/>
    <w:rsid w:val="00E47D4C"/>
    <w:rsid w:val="00E51A6A"/>
    <w:rsid w:val="00E53004"/>
    <w:rsid w:val="00E82099"/>
    <w:rsid w:val="00E831E7"/>
    <w:rsid w:val="00E9013A"/>
    <w:rsid w:val="00E96850"/>
    <w:rsid w:val="00EA133B"/>
    <w:rsid w:val="00EA4172"/>
    <w:rsid w:val="00EC248F"/>
    <w:rsid w:val="00EC4CBD"/>
    <w:rsid w:val="00EC53D5"/>
    <w:rsid w:val="00ED36E1"/>
    <w:rsid w:val="00F0187D"/>
    <w:rsid w:val="00F03DEA"/>
    <w:rsid w:val="00F102EC"/>
    <w:rsid w:val="00F1395D"/>
    <w:rsid w:val="00F15911"/>
    <w:rsid w:val="00F16890"/>
    <w:rsid w:val="00F20374"/>
    <w:rsid w:val="00F230C4"/>
    <w:rsid w:val="00F24A2E"/>
    <w:rsid w:val="00F31CDA"/>
    <w:rsid w:val="00F32DA1"/>
    <w:rsid w:val="00F71FF5"/>
    <w:rsid w:val="00F9385B"/>
    <w:rsid w:val="00F9776E"/>
    <w:rsid w:val="00FA2FD5"/>
    <w:rsid w:val="00FC319C"/>
    <w:rsid w:val="00FC65FF"/>
    <w:rsid w:val="00FD33A2"/>
    <w:rsid w:val="00FD7652"/>
    <w:rsid w:val="00FE519C"/>
    <w:rsid w:val="00FF0386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546B2256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519C"/>
    <w:pPr>
      <w:widowControl w:val="0"/>
      <w:wordWrap w:val="0"/>
      <w:autoSpaceDE w:val="0"/>
      <w:autoSpaceDN w:val="0"/>
      <w:jc w:val="both"/>
    </w:pPr>
  </w:style>
  <w:style w:type="paragraph" w:styleId="10">
    <w:name w:val="heading 1"/>
    <w:basedOn w:val="a"/>
    <w:next w:val="a"/>
    <w:link w:val="1Char"/>
    <w:qFormat/>
    <w:rsid w:val="002F5C75"/>
    <w:pPr>
      <w:numPr>
        <w:numId w:val="1"/>
      </w:numPr>
      <w:snapToGrid w:val="0"/>
      <w:spacing w:beforeLines="150" w:before="360" w:afterLines="100" w:after="24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autoRedefine/>
    <w:qFormat/>
    <w:rsid w:val="009E49D3"/>
    <w:pPr>
      <w:numPr>
        <w:ilvl w:val="1"/>
        <w:numId w:val="1"/>
      </w:numPr>
      <w:tabs>
        <w:tab w:val="num" w:pos="967"/>
      </w:tabs>
      <w:spacing w:beforeLines="100" w:before="360" w:afterLines="100" w:after="360"/>
      <w:ind w:leftChars="100" w:left="767" w:rightChars="100" w:right="200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sz w:val="22"/>
    </w:rPr>
  </w:style>
  <w:style w:type="character" w:customStyle="1" w:styleId="2Char">
    <w:name w:val="제목 2 Char"/>
    <w:link w:val="2"/>
    <w:rsid w:val="009E49D3"/>
    <w:rPr>
      <w:rFonts w:ascii="Arial" w:eastAsia="돋움" w:hAnsi="Arial"/>
      <w:b/>
      <w:bCs/>
      <w:spacing w:val="-14"/>
      <w:sz w:val="32"/>
    </w:rPr>
  </w:style>
  <w:style w:type="character" w:customStyle="1" w:styleId="1Char">
    <w:name w:val="제목 1 Char"/>
    <w:link w:val="10"/>
    <w:rsid w:val="002F5C75"/>
    <w:rPr>
      <w:rFonts w:ascii="Arial" w:eastAsia="돋움" w:hAnsi="Arial"/>
      <w:b/>
      <w:spacing w:val="-14"/>
      <w:sz w:val="40"/>
      <w:szCs w:val="28"/>
    </w:rPr>
  </w:style>
  <w:style w:type="paragraph" w:styleId="af8">
    <w:name w:val="List Paragraph"/>
    <w:basedOn w:val="a"/>
    <w:uiPriority w:val="34"/>
    <w:qFormat/>
    <w:rsid w:val="009E49D3"/>
    <w:pPr>
      <w:ind w:leftChars="400" w:left="800"/>
    </w:pPr>
  </w:style>
  <w:style w:type="paragraph" w:styleId="TOC">
    <w:name w:val="TOC Heading"/>
    <w:basedOn w:val="10"/>
    <w:next w:val="a"/>
    <w:uiPriority w:val="39"/>
    <w:unhideWhenUsed/>
    <w:qFormat/>
    <w:rsid w:val="00AE65C0"/>
    <w:pPr>
      <w:keepNext/>
      <w:keepLines/>
      <w:widowControl/>
      <w:numPr>
        <w:numId w:val="0"/>
      </w:numPr>
      <w:wordWrap/>
      <w:autoSpaceDE/>
      <w:autoSpaceDN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43376-B049-4522-9D14-E70037962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355</TotalTime>
  <Pages>30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8261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tndus970120@gmail.com</cp:lastModifiedBy>
  <cp:revision>97</cp:revision>
  <cp:lastPrinted>2020-05-29T11:22:00Z</cp:lastPrinted>
  <dcterms:created xsi:type="dcterms:W3CDTF">2020-05-07T09:21:00Z</dcterms:created>
  <dcterms:modified xsi:type="dcterms:W3CDTF">2020-05-29T12:15:00Z</dcterms:modified>
</cp:coreProperties>
</file>